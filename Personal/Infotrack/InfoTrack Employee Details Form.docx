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8C72F" w14:textId="631EA239" w:rsidR="009727FF" w:rsidRPr="00781F96" w:rsidRDefault="00CC3219" w:rsidP="00781F96">
      <w:pPr>
        <w:ind w:left="142"/>
        <w:jc w:val="center"/>
        <w:rPr>
          <w:rFonts w:ascii="Arial" w:hAnsi="Arial"/>
          <w:sz w:val="36"/>
          <w:szCs w:val="36"/>
          <w:u w:val="single"/>
          <w:lang w:val="en-US"/>
        </w:rPr>
      </w:pPr>
      <w:r>
        <w:rPr>
          <w:rFonts w:ascii="Arial" w:hAnsi="Arial"/>
          <w:sz w:val="16"/>
          <w:szCs w:val="16"/>
          <w:lang w:val="en-US"/>
        </w:rPr>
        <w:t xml:space="preserve"> </w:t>
      </w:r>
      <w:r w:rsidR="00781F96" w:rsidRPr="00781F96">
        <w:rPr>
          <w:rFonts w:asciiTheme="minorHAnsi" w:hAnsiTheme="minorHAnsi" w:cs="Arial"/>
          <w:b/>
          <w:color w:val="0096B7"/>
          <w:sz w:val="36"/>
          <w:szCs w:val="36"/>
          <w:u w:val="single"/>
        </w:rPr>
        <w:t>Employee Details Form</w:t>
      </w:r>
    </w:p>
    <w:p w14:paraId="7138C736" w14:textId="77777777" w:rsidR="009727FF" w:rsidRPr="003E74A3" w:rsidRDefault="009727FF" w:rsidP="00512441">
      <w:pPr>
        <w:pStyle w:val="Heading1"/>
        <w:pBdr>
          <w:bottom w:val="single" w:sz="4" w:space="0" w:color="auto"/>
        </w:pBdr>
        <w:ind w:left="142" w:right="85"/>
        <w:rPr>
          <w:rFonts w:asciiTheme="minorHAnsi" w:hAnsiTheme="minorHAnsi"/>
          <w:color w:val="0096B7"/>
          <w:sz w:val="24"/>
          <w:szCs w:val="24"/>
        </w:rPr>
      </w:pPr>
      <w:r w:rsidRPr="003E74A3">
        <w:rPr>
          <w:rFonts w:asciiTheme="minorHAnsi" w:hAnsiTheme="minorHAnsi"/>
          <w:color w:val="0096B7"/>
          <w:sz w:val="24"/>
          <w:szCs w:val="24"/>
        </w:rPr>
        <w:t>Employee Details</w:t>
      </w:r>
    </w:p>
    <w:tbl>
      <w:tblPr>
        <w:tblStyle w:val="TableGrid"/>
        <w:tblW w:w="11199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031"/>
        <w:gridCol w:w="3214"/>
        <w:gridCol w:w="2410"/>
        <w:gridCol w:w="425"/>
        <w:gridCol w:w="3119"/>
      </w:tblGrid>
      <w:tr w:rsidR="00512441" w:rsidRPr="00512441" w14:paraId="7138C739" w14:textId="77777777" w:rsidTr="00D1348E">
        <w:trPr>
          <w:trHeight w:val="366"/>
        </w:trPr>
        <w:tc>
          <w:tcPr>
            <w:tcW w:w="2031" w:type="dxa"/>
          </w:tcPr>
          <w:p w14:paraId="7138C737" w14:textId="77777777" w:rsidR="00512441" w:rsidRPr="00512441" w:rsidRDefault="00512441" w:rsidP="00512441">
            <w:pPr>
              <w:spacing w:before="120"/>
              <w:ind w:left="142"/>
              <w:rPr>
                <w:rFonts w:asciiTheme="minorHAnsi" w:hAnsiTheme="minorHAnsi"/>
                <w:lang w:val="en-US"/>
              </w:rPr>
            </w:pPr>
            <w:r w:rsidRPr="00512441">
              <w:rPr>
                <w:rFonts w:asciiTheme="minorHAnsi" w:hAnsiTheme="minorHAnsi"/>
                <w:lang w:val="en-US"/>
              </w:rPr>
              <w:t>Name:</w:t>
            </w:r>
          </w:p>
        </w:tc>
        <w:tc>
          <w:tcPr>
            <w:tcW w:w="9168" w:type="dxa"/>
            <w:gridSpan w:val="4"/>
            <w:tcBorders>
              <w:bottom w:val="single" w:sz="4" w:space="0" w:color="auto"/>
            </w:tcBorders>
          </w:tcPr>
          <w:p w14:paraId="7138C738" w14:textId="77777777" w:rsidR="00512441" w:rsidRPr="00512441" w:rsidRDefault="00512441" w:rsidP="008A650E">
            <w:pPr>
              <w:spacing w:before="120"/>
              <w:rPr>
                <w:rFonts w:asciiTheme="minorHAnsi" w:hAnsiTheme="minorHAnsi"/>
                <w:lang w:val="en-US"/>
              </w:rPr>
            </w:pPr>
          </w:p>
        </w:tc>
      </w:tr>
      <w:tr w:rsidR="00512441" w:rsidRPr="00512441" w14:paraId="7138C73C" w14:textId="77777777" w:rsidTr="00D1348E">
        <w:trPr>
          <w:trHeight w:val="366"/>
        </w:trPr>
        <w:tc>
          <w:tcPr>
            <w:tcW w:w="2031" w:type="dxa"/>
          </w:tcPr>
          <w:p w14:paraId="7138C73A" w14:textId="77777777" w:rsidR="00512441" w:rsidRPr="00512441" w:rsidRDefault="00512441" w:rsidP="00512441">
            <w:pPr>
              <w:spacing w:before="120"/>
              <w:ind w:left="142"/>
              <w:rPr>
                <w:rFonts w:asciiTheme="minorHAnsi" w:hAnsiTheme="minorHAnsi"/>
                <w:lang w:val="en-US"/>
              </w:rPr>
            </w:pPr>
            <w:r w:rsidRPr="00512441">
              <w:rPr>
                <w:rFonts w:asciiTheme="minorHAnsi" w:hAnsiTheme="minorHAnsi"/>
                <w:lang w:val="en-US"/>
              </w:rPr>
              <w:t>Position:</w:t>
            </w:r>
          </w:p>
        </w:tc>
        <w:tc>
          <w:tcPr>
            <w:tcW w:w="916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138C73B" w14:textId="77777777" w:rsidR="00512441" w:rsidRPr="00512441" w:rsidRDefault="00512441" w:rsidP="008A650E">
            <w:pPr>
              <w:spacing w:before="120"/>
              <w:rPr>
                <w:rFonts w:asciiTheme="minorHAnsi" w:hAnsiTheme="minorHAnsi"/>
                <w:lang w:val="en-US"/>
              </w:rPr>
            </w:pPr>
          </w:p>
        </w:tc>
      </w:tr>
      <w:tr w:rsidR="00512441" w:rsidRPr="00512441" w14:paraId="7138C741" w14:textId="77777777" w:rsidTr="00D1348E">
        <w:trPr>
          <w:trHeight w:val="366"/>
        </w:trPr>
        <w:tc>
          <w:tcPr>
            <w:tcW w:w="2031" w:type="dxa"/>
          </w:tcPr>
          <w:p w14:paraId="7138C73D" w14:textId="77777777" w:rsidR="00512441" w:rsidRPr="00512441" w:rsidRDefault="00512441" w:rsidP="00512441">
            <w:pPr>
              <w:spacing w:before="120"/>
              <w:ind w:left="142"/>
              <w:rPr>
                <w:rFonts w:asciiTheme="minorHAnsi" w:hAnsiTheme="minorHAnsi"/>
                <w:lang w:val="en-US"/>
              </w:rPr>
            </w:pPr>
            <w:r w:rsidRPr="00512441">
              <w:rPr>
                <w:rFonts w:asciiTheme="minorHAnsi" w:hAnsiTheme="minorHAnsi"/>
                <w:lang w:val="en-US"/>
              </w:rPr>
              <w:t>Date of Birth:</w:t>
            </w:r>
          </w:p>
        </w:tc>
        <w:tc>
          <w:tcPr>
            <w:tcW w:w="3214" w:type="dxa"/>
            <w:tcBorders>
              <w:top w:val="single" w:sz="4" w:space="0" w:color="auto"/>
              <w:bottom w:val="single" w:sz="4" w:space="0" w:color="auto"/>
            </w:tcBorders>
          </w:tcPr>
          <w:p w14:paraId="7138C73E" w14:textId="77777777" w:rsidR="00512441" w:rsidRPr="00512441" w:rsidRDefault="00512441" w:rsidP="008A650E">
            <w:pPr>
              <w:spacing w:before="120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</w:tcBorders>
          </w:tcPr>
          <w:p w14:paraId="7138C73F" w14:textId="5C4E7978" w:rsidR="00512441" w:rsidRPr="00512441" w:rsidRDefault="00512441" w:rsidP="00D1348E">
            <w:pPr>
              <w:spacing w:before="120"/>
              <w:ind w:left="1168" w:right="-391" w:hanging="567"/>
              <w:rPr>
                <w:rFonts w:asciiTheme="minorHAnsi" w:hAnsiTheme="minorHAnsi"/>
                <w:lang w:val="en-US"/>
              </w:rPr>
            </w:pPr>
            <w:r w:rsidRPr="00512441">
              <w:rPr>
                <w:rFonts w:asciiTheme="minorHAnsi" w:hAnsiTheme="minorHAnsi"/>
                <w:lang w:val="en-US"/>
              </w:rPr>
              <w:t xml:space="preserve">Gender    </w:t>
            </w:r>
            <w:r>
              <w:rPr>
                <w:rFonts w:asciiTheme="minorHAnsi" w:hAnsiTheme="minorHAnsi"/>
                <w:lang w:val="en-US"/>
              </w:rPr>
              <w:t xml:space="preserve">  </w:t>
            </w:r>
            <w:r w:rsidR="00D1348E">
              <w:rPr>
                <w:rFonts w:asciiTheme="minorHAnsi" w:hAnsiTheme="minorHAnsi"/>
                <w:lang w:val="en-US"/>
              </w:rPr>
              <w:t xml:space="preserve">   </w:t>
            </w:r>
            <w:r w:rsidRPr="00512441">
              <w:rPr>
                <w:rFonts w:asciiTheme="minorHAnsi" w:hAnsiTheme="minorHAnsi"/>
                <w:lang w:val="en-US"/>
              </w:rPr>
              <w:t xml:space="preserve"> </w:t>
            </w:r>
            <w:sdt>
              <w:sdtPr>
                <w:rPr>
                  <w:rFonts w:asciiTheme="minorHAnsi" w:hAnsiTheme="minorHAnsi"/>
                  <w:lang w:val="en-US"/>
                </w:rPr>
                <w:id w:val="963853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2560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A72560" w:rsidRPr="00512441"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Female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14:paraId="7138C740" w14:textId="684130E0" w:rsidR="00512441" w:rsidRPr="00512441" w:rsidRDefault="00A72560" w:rsidP="00D1348E">
            <w:pPr>
              <w:spacing w:before="120"/>
              <w:ind w:left="318"/>
              <w:rPr>
                <w:rFonts w:asciiTheme="minorHAnsi" w:hAnsiTheme="minorHAnsi"/>
                <w:lang w:val="en-US"/>
              </w:rPr>
            </w:pPr>
            <w:sdt>
              <w:sdtPr>
                <w:rPr>
                  <w:rFonts w:asciiTheme="minorHAnsi" w:hAnsiTheme="minorHAnsi"/>
                  <w:lang w:val="en-US"/>
                </w:rPr>
                <w:id w:val="1867097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Pr="00512441">
              <w:rPr>
                <w:rFonts w:asciiTheme="minorHAnsi" w:hAnsiTheme="minorHAnsi"/>
                <w:lang w:val="en-US"/>
              </w:rPr>
              <w:t xml:space="preserve"> </w:t>
            </w:r>
            <w:r w:rsidR="00512441">
              <w:rPr>
                <w:rFonts w:asciiTheme="minorHAnsi" w:hAnsiTheme="minorHAnsi"/>
                <w:lang w:val="en-US"/>
              </w:rPr>
              <w:t>Male</w:t>
            </w:r>
          </w:p>
        </w:tc>
      </w:tr>
      <w:tr w:rsidR="00512441" w:rsidRPr="00512441" w14:paraId="7138C746" w14:textId="77777777" w:rsidTr="00D1348E">
        <w:trPr>
          <w:trHeight w:val="366"/>
        </w:trPr>
        <w:tc>
          <w:tcPr>
            <w:tcW w:w="2031" w:type="dxa"/>
          </w:tcPr>
          <w:p w14:paraId="7138C742" w14:textId="77777777" w:rsidR="00512441" w:rsidRPr="00512441" w:rsidRDefault="00512441" w:rsidP="00512441">
            <w:pPr>
              <w:spacing w:before="120"/>
              <w:ind w:left="142"/>
              <w:rPr>
                <w:rFonts w:asciiTheme="minorHAnsi" w:hAnsiTheme="minorHAnsi"/>
                <w:lang w:val="en-US"/>
              </w:rPr>
            </w:pPr>
            <w:r w:rsidRPr="00512441">
              <w:rPr>
                <w:rFonts w:asciiTheme="minorHAnsi" w:hAnsiTheme="minorHAnsi"/>
                <w:lang w:val="en-US"/>
              </w:rPr>
              <w:t>Start Date:</w:t>
            </w:r>
          </w:p>
        </w:tc>
        <w:tc>
          <w:tcPr>
            <w:tcW w:w="3214" w:type="dxa"/>
            <w:tcBorders>
              <w:top w:val="single" w:sz="4" w:space="0" w:color="auto"/>
              <w:bottom w:val="single" w:sz="4" w:space="0" w:color="auto"/>
            </w:tcBorders>
          </w:tcPr>
          <w:p w14:paraId="7138C743" w14:textId="77777777" w:rsidR="00512441" w:rsidRPr="00512441" w:rsidRDefault="00512441" w:rsidP="008A650E">
            <w:pPr>
              <w:spacing w:before="120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835" w:type="dxa"/>
            <w:gridSpan w:val="2"/>
          </w:tcPr>
          <w:p w14:paraId="7138C744" w14:textId="77777777" w:rsidR="00512441" w:rsidRPr="00512441" w:rsidRDefault="00512441" w:rsidP="00512441">
            <w:pPr>
              <w:spacing w:before="120"/>
              <w:ind w:left="142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119" w:type="dxa"/>
          </w:tcPr>
          <w:p w14:paraId="7138C745" w14:textId="77777777" w:rsidR="00512441" w:rsidRPr="00512441" w:rsidRDefault="00512441" w:rsidP="00512441">
            <w:pPr>
              <w:spacing w:before="120"/>
              <w:ind w:left="142"/>
              <w:rPr>
                <w:rFonts w:asciiTheme="minorHAnsi" w:hAnsiTheme="minorHAnsi"/>
                <w:lang w:val="en-US"/>
              </w:rPr>
            </w:pPr>
          </w:p>
        </w:tc>
      </w:tr>
      <w:tr w:rsidR="00512441" w:rsidRPr="00512441" w14:paraId="7138C749" w14:textId="77777777" w:rsidTr="00D1348E">
        <w:trPr>
          <w:trHeight w:val="366"/>
        </w:trPr>
        <w:tc>
          <w:tcPr>
            <w:tcW w:w="2031" w:type="dxa"/>
          </w:tcPr>
          <w:p w14:paraId="7138C747" w14:textId="77777777" w:rsidR="00512441" w:rsidRPr="00512441" w:rsidRDefault="00512441" w:rsidP="00512441">
            <w:pPr>
              <w:spacing w:before="120"/>
              <w:ind w:left="142"/>
              <w:rPr>
                <w:rFonts w:asciiTheme="minorHAnsi" w:hAnsiTheme="minorHAnsi"/>
                <w:lang w:val="en-US"/>
              </w:rPr>
            </w:pPr>
            <w:r w:rsidRPr="00512441">
              <w:rPr>
                <w:rFonts w:asciiTheme="minorHAnsi" w:hAnsiTheme="minorHAnsi"/>
                <w:lang w:val="en-US"/>
              </w:rPr>
              <w:t>Address:</w:t>
            </w:r>
          </w:p>
        </w:tc>
        <w:tc>
          <w:tcPr>
            <w:tcW w:w="9168" w:type="dxa"/>
            <w:gridSpan w:val="4"/>
            <w:tcBorders>
              <w:bottom w:val="single" w:sz="4" w:space="0" w:color="auto"/>
            </w:tcBorders>
          </w:tcPr>
          <w:p w14:paraId="7138C748" w14:textId="77777777" w:rsidR="00512441" w:rsidRPr="00512441" w:rsidRDefault="00512441" w:rsidP="008A650E">
            <w:pPr>
              <w:spacing w:before="120"/>
              <w:ind w:right="269"/>
              <w:rPr>
                <w:rFonts w:asciiTheme="minorHAnsi" w:hAnsiTheme="minorHAnsi"/>
                <w:lang w:val="en-US"/>
              </w:rPr>
            </w:pPr>
          </w:p>
        </w:tc>
      </w:tr>
      <w:tr w:rsidR="00526787" w:rsidRPr="00512441" w14:paraId="4D19CD1F" w14:textId="77777777" w:rsidTr="00D1348E">
        <w:trPr>
          <w:trHeight w:val="366"/>
        </w:trPr>
        <w:tc>
          <w:tcPr>
            <w:tcW w:w="2031" w:type="dxa"/>
          </w:tcPr>
          <w:p w14:paraId="746A814A" w14:textId="71860BA6" w:rsidR="00526787" w:rsidRPr="00512441" w:rsidRDefault="00526787" w:rsidP="00512441">
            <w:pPr>
              <w:spacing w:before="120"/>
              <w:ind w:left="142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Email Address:</w:t>
            </w:r>
          </w:p>
        </w:tc>
        <w:tc>
          <w:tcPr>
            <w:tcW w:w="9168" w:type="dxa"/>
            <w:gridSpan w:val="4"/>
            <w:tcBorders>
              <w:bottom w:val="single" w:sz="4" w:space="0" w:color="auto"/>
            </w:tcBorders>
          </w:tcPr>
          <w:p w14:paraId="34EEED7E" w14:textId="77777777" w:rsidR="00526787" w:rsidRPr="00512441" w:rsidRDefault="00526787" w:rsidP="008A650E">
            <w:pPr>
              <w:spacing w:before="120"/>
              <w:ind w:right="269"/>
              <w:rPr>
                <w:rFonts w:asciiTheme="minorHAnsi" w:hAnsiTheme="minorHAnsi"/>
                <w:lang w:val="en-US"/>
              </w:rPr>
            </w:pPr>
          </w:p>
        </w:tc>
      </w:tr>
      <w:tr w:rsidR="00512441" w:rsidRPr="00512441" w14:paraId="7138C74E" w14:textId="77777777" w:rsidTr="00892C6C">
        <w:trPr>
          <w:trHeight w:val="378"/>
        </w:trPr>
        <w:tc>
          <w:tcPr>
            <w:tcW w:w="2031" w:type="dxa"/>
          </w:tcPr>
          <w:p w14:paraId="7138C74A" w14:textId="77777777" w:rsidR="00512441" w:rsidRPr="00512441" w:rsidRDefault="00512441" w:rsidP="00512441">
            <w:pPr>
              <w:spacing w:before="120"/>
              <w:ind w:left="142"/>
              <w:rPr>
                <w:rFonts w:asciiTheme="minorHAnsi" w:hAnsiTheme="minorHAnsi"/>
                <w:lang w:val="en-US"/>
              </w:rPr>
            </w:pPr>
            <w:r w:rsidRPr="00512441">
              <w:rPr>
                <w:rFonts w:asciiTheme="minorHAnsi" w:hAnsiTheme="minorHAnsi"/>
                <w:lang w:val="en-US"/>
              </w:rPr>
              <w:t>Home Phone</w:t>
            </w:r>
          </w:p>
        </w:tc>
        <w:tc>
          <w:tcPr>
            <w:tcW w:w="3214" w:type="dxa"/>
            <w:tcBorders>
              <w:top w:val="single" w:sz="4" w:space="0" w:color="auto"/>
              <w:bottom w:val="single" w:sz="4" w:space="0" w:color="auto"/>
            </w:tcBorders>
          </w:tcPr>
          <w:p w14:paraId="7138C74B" w14:textId="77777777" w:rsidR="00512441" w:rsidRPr="00512441" w:rsidRDefault="00512441" w:rsidP="008A650E">
            <w:pPr>
              <w:spacing w:before="120"/>
              <w:ind w:right="-176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7138C74C" w14:textId="77777777" w:rsidR="00512441" w:rsidRPr="00512441" w:rsidRDefault="00512441" w:rsidP="00D1348E">
            <w:pPr>
              <w:spacing w:before="120"/>
              <w:ind w:left="601" w:right="-597"/>
              <w:rPr>
                <w:rFonts w:asciiTheme="minorHAnsi" w:hAnsiTheme="minorHAnsi"/>
                <w:lang w:val="en-US"/>
              </w:rPr>
            </w:pPr>
            <w:r w:rsidRPr="00512441">
              <w:rPr>
                <w:rFonts w:asciiTheme="minorHAnsi" w:hAnsiTheme="minorHAnsi"/>
                <w:lang w:val="en-US"/>
              </w:rPr>
              <w:t>Mobile Phone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138C74D" w14:textId="77777777" w:rsidR="00512441" w:rsidRPr="00512441" w:rsidRDefault="00512441" w:rsidP="008A650E">
            <w:pPr>
              <w:spacing w:before="120"/>
              <w:rPr>
                <w:rFonts w:asciiTheme="minorHAnsi" w:hAnsiTheme="minorHAnsi"/>
                <w:lang w:val="en-US"/>
              </w:rPr>
            </w:pPr>
          </w:p>
        </w:tc>
      </w:tr>
    </w:tbl>
    <w:p w14:paraId="7138C74F" w14:textId="77777777" w:rsidR="00512441" w:rsidRPr="00512441" w:rsidRDefault="00512441" w:rsidP="00512441">
      <w:pPr>
        <w:ind w:left="142"/>
        <w:rPr>
          <w:rFonts w:asciiTheme="minorHAnsi" w:hAnsiTheme="minorHAnsi"/>
          <w:sz w:val="16"/>
          <w:szCs w:val="16"/>
          <w:lang w:val="en-US"/>
        </w:rPr>
      </w:pPr>
    </w:p>
    <w:tbl>
      <w:tblPr>
        <w:tblStyle w:val="TableGrid"/>
        <w:tblW w:w="1216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7063"/>
      </w:tblGrid>
      <w:tr w:rsidR="00D44B81" w:rsidRPr="00512441" w14:paraId="612986A5" w14:textId="77777777" w:rsidTr="009D098B">
        <w:trPr>
          <w:trHeight w:val="359"/>
        </w:trPr>
        <w:tc>
          <w:tcPr>
            <w:tcW w:w="5104" w:type="dxa"/>
          </w:tcPr>
          <w:p w14:paraId="2242346E" w14:textId="26920022" w:rsidR="00D44B81" w:rsidRPr="00512441" w:rsidRDefault="00D44B81" w:rsidP="00512441">
            <w:pPr>
              <w:spacing w:before="120"/>
              <w:ind w:left="142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What country were you born in? (OPTIONAL)</w:t>
            </w:r>
          </w:p>
        </w:tc>
        <w:tc>
          <w:tcPr>
            <w:tcW w:w="7063" w:type="dxa"/>
            <w:tcBorders>
              <w:bottom w:val="single" w:sz="4" w:space="0" w:color="auto"/>
            </w:tcBorders>
          </w:tcPr>
          <w:p w14:paraId="60E23574" w14:textId="3B79C1A3" w:rsidR="00D44B81" w:rsidRPr="00512441" w:rsidRDefault="00D44B81" w:rsidP="008A650E">
            <w:pPr>
              <w:spacing w:before="120"/>
              <w:rPr>
                <w:rFonts w:asciiTheme="minorHAnsi" w:hAnsiTheme="minorHAnsi"/>
                <w:lang w:val="en-US"/>
              </w:rPr>
            </w:pPr>
          </w:p>
        </w:tc>
      </w:tr>
      <w:tr w:rsidR="00D44B81" w:rsidRPr="00512441" w14:paraId="2909B89D" w14:textId="77777777" w:rsidTr="009D098B">
        <w:trPr>
          <w:trHeight w:val="359"/>
        </w:trPr>
        <w:tc>
          <w:tcPr>
            <w:tcW w:w="5104" w:type="dxa"/>
          </w:tcPr>
          <w:p w14:paraId="4D0975CB" w14:textId="479B4A7A" w:rsidR="00D44B81" w:rsidRPr="00512441" w:rsidRDefault="00D44B81" w:rsidP="00512441">
            <w:pPr>
              <w:spacing w:before="120"/>
              <w:ind w:left="142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What languages do you speak? (OPTIONAL)</w:t>
            </w:r>
          </w:p>
        </w:tc>
        <w:tc>
          <w:tcPr>
            <w:tcW w:w="7063" w:type="dxa"/>
            <w:tcBorders>
              <w:top w:val="single" w:sz="4" w:space="0" w:color="auto"/>
              <w:bottom w:val="single" w:sz="4" w:space="0" w:color="auto"/>
            </w:tcBorders>
          </w:tcPr>
          <w:p w14:paraId="7EF8C77B" w14:textId="2DADA842" w:rsidR="00D44B81" w:rsidRPr="00512441" w:rsidRDefault="00D44B81" w:rsidP="008A650E">
            <w:pPr>
              <w:spacing w:before="120"/>
              <w:rPr>
                <w:rFonts w:asciiTheme="minorHAnsi" w:hAnsiTheme="minorHAnsi"/>
                <w:lang w:val="en-US"/>
              </w:rPr>
            </w:pPr>
          </w:p>
        </w:tc>
      </w:tr>
      <w:tr w:rsidR="00512441" w:rsidRPr="00512441" w14:paraId="7138C752" w14:textId="77777777" w:rsidTr="009D098B">
        <w:trPr>
          <w:trHeight w:val="359"/>
        </w:trPr>
        <w:tc>
          <w:tcPr>
            <w:tcW w:w="5104" w:type="dxa"/>
          </w:tcPr>
          <w:p w14:paraId="7138C750" w14:textId="307DE54B" w:rsidR="00512441" w:rsidRPr="00512441" w:rsidRDefault="00512441" w:rsidP="00512441">
            <w:pPr>
              <w:spacing w:before="120"/>
              <w:ind w:left="142"/>
              <w:rPr>
                <w:rFonts w:asciiTheme="minorHAnsi" w:hAnsiTheme="minorHAnsi"/>
                <w:lang w:val="en-US"/>
              </w:rPr>
            </w:pPr>
            <w:r w:rsidRPr="00512441">
              <w:rPr>
                <w:rFonts w:asciiTheme="minorHAnsi" w:hAnsiTheme="minorHAnsi"/>
                <w:lang w:val="en-US"/>
              </w:rPr>
              <w:t>Are you an Australian Citizen?</w:t>
            </w:r>
          </w:p>
        </w:tc>
        <w:tc>
          <w:tcPr>
            <w:tcW w:w="7063" w:type="dxa"/>
            <w:tcBorders>
              <w:top w:val="single" w:sz="4" w:space="0" w:color="auto"/>
            </w:tcBorders>
          </w:tcPr>
          <w:p w14:paraId="7138C751" w14:textId="1F889811" w:rsidR="00512441" w:rsidRPr="00512441" w:rsidRDefault="00141627" w:rsidP="00512441">
            <w:pPr>
              <w:spacing w:before="120"/>
              <w:ind w:left="142"/>
              <w:rPr>
                <w:rFonts w:asciiTheme="minorHAnsi" w:hAnsiTheme="minorHAnsi"/>
                <w:lang w:val="en-US"/>
              </w:rPr>
            </w:pPr>
            <w:sdt>
              <w:sdtPr>
                <w:rPr>
                  <w:rFonts w:asciiTheme="minorHAnsi" w:hAnsiTheme="minorHAnsi"/>
                  <w:lang w:val="en-US"/>
                </w:rPr>
                <w:id w:val="4026589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2560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Pr="00512441">
              <w:rPr>
                <w:rFonts w:asciiTheme="minorHAnsi" w:hAnsiTheme="minorHAnsi"/>
                <w:lang w:val="en-US"/>
              </w:rPr>
              <w:t xml:space="preserve"> Yes  </w:t>
            </w:r>
            <w:sdt>
              <w:sdtPr>
                <w:rPr>
                  <w:rFonts w:asciiTheme="minorHAnsi" w:hAnsiTheme="minorHAnsi"/>
                  <w:lang w:val="en-US"/>
                </w:rPr>
                <w:id w:val="-647817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Pr="00512441">
              <w:rPr>
                <w:rFonts w:asciiTheme="minorHAnsi" w:hAnsiTheme="minorHAnsi"/>
                <w:lang w:val="en-US"/>
              </w:rPr>
              <w:t xml:space="preserve"> No</w:t>
            </w:r>
          </w:p>
        </w:tc>
      </w:tr>
      <w:tr w:rsidR="00512441" w:rsidRPr="00512441" w14:paraId="7138C755" w14:textId="77777777" w:rsidTr="00781F96">
        <w:trPr>
          <w:trHeight w:val="372"/>
        </w:trPr>
        <w:tc>
          <w:tcPr>
            <w:tcW w:w="5104" w:type="dxa"/>
          </w:tcPr>
          <w:p w14:paraId="7138C753" w14:textId="77777777" w:rsidR="00512441" w:rsidRPr="00512441" w:rsidRDefault="00512441" w:rsidP="00781F96">
            <w:pPr>
              <w:spacing w:before="120"/>
              <w:ind w:left="172"/>
              <w:rPr>
                <w:rFonts w:asciiTheme="minorHAnsi" w:hAnsiTheme="minorHAnsi"/>
                <w:lang w:val="en-US"/>
              </w:rPr>
            </w:pPr>
            <w:r w:rsidRPr="00512441">
              <w:rPr>
                <w:rFonts w:asciiTheme="minorHAnsi" w:hAnsiTheme="minorHAnsi"/>
                <w:lang w:val="en-US"/>
              </w:rPr>
              <w:t>If no,</w:t>
            </w:r>
          </w:p>
        </w:tc>
        <w:tc>
          <w:tcPr>
            <w:tcW w:w="7063" w:type="dxa"/>
          </w:tcPr>
          <w:p w14:paraId="7138C754" w14:textId="77777777" w:rsidR="00512441" w:rsidRPr="00512441" w:rsidRDefault="00512441" w:rsidP="00512441">
            <w:pPr>
              <w:spacing w:before="120"/>
              <w:ind w:left="142"/>
              <w:rPr>
                <w:rFonts w:asciiTheme="minorHAnsi" w:hAnsiTheme="minorHAnsi"/>
                <w:lang w:val="en-US"/>
              </w:rPr>
            </w:pPr>
          </w:p>
        </w:tc>
      </w:tr>
      <w:tr w:rsidR="00512441" w:rsidRPr="00512441" w14:paraId="7138C758" w14:textId="77777777" w:rsidTr="00781F96">
        <w:trPr>
          <w:trHeight w:val="359"/>
        </w:trPr>
        <w:tc>
          <w:tcPr>
            <w:tcW w:w="5104" w:type="dxa"/>
          </w:tcPr>
          <w:p w14:paraId="7138C756" w14:textId="420607E9" w:rsidR="00512441" w:rsidRPr="00512441" w:rsidRDefault="00781F96" w:rsidP="00781F96">
            <w:pPr>
              <w:spacing w:before="12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   </w:t>
            </w:r>
            <w:r w:rsidR="00512441" w:rsidRPr="00512441">
              <w:rPr>
                <w:rFonts w:asciiTheme="minorHAnsi" w:hAnsiTheme="minorHAnsi"/>
                <w:lang w:val="en-US"/>
              </w:rPr>
              <w:t>Are you a permanent Resident?</w:t>
            </w:r>
          </w:p>
        </w:tc>
        <w:tc>
          <w:tcPr>
            <w:tcW w:w="7063" w:type="dxa"/>
          </w:tcPr>
          <w:p w14:paraId="7138C757" w14:textId="3C8C97AA" w:rsidR="00512441" w:rsidRPr="00512441" w:rsidRDefault="007716B4" w:rsidP="00892C6C">
            <w:pPr>
              <w:tabs>
                <w:tab w:val="left" w:pos="3114"/>
              </w:tabs>
              <w:spacing w:before="120"/>
              <w:ind w:left="142"/>
              <w:rPr>
                <w:rFonts w:asciiTheme="minorHAnsi" w:hAnsiTheme="minorHAnsi"/>
                <w:lang w:val="en-US"/>
              </w:rPr>
            </w:pPr>
            <w:sdt>
              <w:sdtPr>
                <w:rPr>
                  <w:rFonts w:asciiTheme="minorHAnsi" w:hAnsiTheme="minorHAnsi"/>
                  <w:lang w:val="en-US"/>
                </w:rPr>
                <w:id w:val="20885660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Pr="00512441">
              <w:rPr>
                <w:rFonts w:asciiTheme="minorHAnsi" w:hAnsiTheme="minorHAnsi"/>
                <w:lang w:val="en-US"/>
              </w:rPr>
              <w:t xml:space="preserve"> Yes (please attach evidence)</w:t>
            </w:r>
            <w:r>
              <w:rPr>
                <w:rFonts w:asciiTheme="minorHAnsi" w:hAnsiTheme="minorHAnsi"/>
                <w:lang w:val="en-US"/>
              </w:rPr>
              <w:t xml:space="preserve">  </w:t>
            </w:r>
            <w:sdt>
              <w:sdtPr>
                <w:rPr>
                  <w:rFonts w:asciiTheme="minorHAnsi" w:hAnsiTheme="minorHAnsi"/>
                  <w:lang w:val="en-US"/>
                </w:rPr>
                <w:id w:val="-5008999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Pr="00512441">
              <w:rPr>
                <w:rFonts w:asciiTheme="minorHAnsi" w:hAnsiTheme="minorHAnsi"/>
                <w:lang w:val="en-US"/>
              </w:rPr>
              <w:t xml:space="preserve"> No</w:t>
            </w:r>
          </w:p>
        </w:tc>
      </w:tr>
      <w:tr w:rsidR="00512441" w:rsidRPr="00512441" w14:paraId="7138C75B" w14:textId="77777777" w:rsidTr="00781F96">
        <w:trPr>
          <w:trHeight w:val="359"/>
        </w:trPr>
        <w:tc>
          <w:tcPr>
            <w:tcW w:w="5104" w:type="dxa"/>
          </w:tcPr>
          <w:p w14:paraId="47532669" w14:textId="77777777" w:rsidR="00512441" w:rsidRDefault="00512441" w:rsidP="00781F96">
            <w:pPr>
              <w:spacing w:before="120"/>
              <w:ind w:left="30"/>
              <w:rPr>
                <w:rFonts w:asciiTheme="minorHAnsi" w:hAnsiTheme="minorHAnsi"/>
                <w:lang w:val="en-US"/>
              </w:rPr>
            </w:pPr>
            <w:r w:rsidRPr="00512441">
              <w:rPr>
                <w:rFonts w:asciiTheme="minorHAnsi" w:hAnsiTheme="minorHAnsi"/>
                <w:lang w:val="en-US"/>
              </w:rPr>
              <w:t xml:space="preserve">  Do you have a Working Visa?  </w:t>
            </w:r>
          </w:p>
          <w:p w14:paraId="72470B5A" w14:textId="0069E096" w:rsidR="00781F96" w:rsidRDefault="00781F96" w:rsidP="00781F96">
            <w:pPr>
              <w:spacing w:before="120"/>
              <w:ind w:left="30" w:right="-4784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  If applicable, do you give InfoTrack permission to conduct a </w:t>
            </w:r>
          </w:p>
          <w:p w14:paraId="7138C759" w14:textId="32EE580D" w:rsidR="00781F96" w:rsidRPr="00512441" w:rsidRDefault="00781F96" w:rsidP="00781F96">
            <w:pPr>
              <w:spacing w:before="120"/>
              <w:ind w:left="30" w:right="-4784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  Visa Entitlement Verification Online (VEVO) check?</w:t>
            </w:r>
          </w:p>
        </w:tc>
        <w:tc>
          <w:tcPr>
            <w:tcW w:w="7063" w:type="dxa"/>
          </w:tcPr>
          <w:p w14:paraId="1E3C82C2" w14:textId="74DA7E68" w:rsidR="00781F96" w:rsidRDefault="007716B4" w:rsidP="00781F96">
            <w:pPr>
              <w:spacing w:before="120"/>
              <w:ind w:left="142"/>
              <w:rPr>
                <w:rFonts w:asciiTheme="minorHAnsi" w:hAnsiTheme="minorHAnsi"/>
                <w:lang w:val="en-US"/>
              </w:rPr>
            </w:pPr>
            <w:sdt>
              <w:sdtPr>
                <w:rPr>
                  <w:rFonts w:asciiTheme="minorHAnsi" w:hAnsiTheme="minorHAnsi"/>
                  <w:lang w:val="en-US"/>
                </w:rPr>
                <w:id w:val="1751377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Pr="00512441">
              <w:rPr>
                <w:rFonts w:asciiTheme="minorHAnsi" w:hAnsiTheme="minorHAnsi"/>
                <w:lang w:val="en-US"/>
              </w:rPr>
              <w:t xml:space="preserve"> Yes (please attach evidence)</w:t>
            </w:r>
            <w:r>
              <w:rPr>
                <w:rFonts w:asciiTheme="minorHAnsi" w:hAnsiTheme="minorHAnsi"/>
                <w:lang w:val="en-US"/>
              </w:rPr>
              <w:t xml:space="preserve">  </w:t>
            </w:r>
            <w:sdt>
              <w:sdtPr>
                <w:rPr>
                  <w:rFonts w:asciiTheme="minorHAnsi" w:hAnsiTheme="minorHAnsi"/>
                  <w:lang w:val="en-US"/>
                </w:rPr>
                <w:id w:val="-603879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Pr="00512441">
              <w:rPr>
                <w:rFonts w:asciiTheme="minorHAnsi" w:hAnsiTheme="minorHAnsi"/>
                <w:lang w:val="en-US"/>
              </w:rPr>
              <w:t xml:space="preserve"> No</w:t>
            </w:r>
          </w:p>
          <w:p w14:paraId="51ED8B92" w14:textId="00773DF6" w:rsidR="00781F96" w:rsidRDefault="00057925" w:rsidP="00781F96">
            <w:pPr>
              <w:spacing w:before="120"/>
              <w:ind w:left="142"/>
              <w:rPr>
                <w:rFonts w:asciiTheme="minorHAnsi" w:hAnsiTheme="minorHAnsi"/>
                <w:lang w:val="en-US"/>
              </w:rPr>
            </w:pPr>
            <w:sdt>
              <w:sdtPr>
                <w:rPr>
                  <w:rFonts w:asciiTheme="minorHAnsi" w:hAnsiTheme="minorHAnsi"/>
                  <w:lang w:val="en-US"/>
                </w:rPr>
                <w:id w:val="436331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Pr="00512441">
              <w:rPr>
                <w:rFonts w:asciiTheme="minorHAnsi" w:hAnsiTheme="minorHAnsi"/>
                <w:lang w:val="en-US"/>
              </w:rPr>
              <w:t xml:space="preserve"> Yes</w:t>
            </w:r>
            <w:r>
              <w:rPr>
                <w:rFonts w:asciiTheme="minorHAnsi" w:hAnsiTheme="minorHAnsi"/>
                <w:lang w:val="en-US"/>
              </w:rPr>
              <w:t xml:space="preserve">  </w:t>
            </w:r>
            <w:r w:rsidRPr="00512441">
              <w:rPr>
                <w:rFonts w:asciiTheme="minorHAnsi" w:hAnsiTheme="minorHAnsi"/>
                <w:lang w:val="en-US"/>
              </w:rPr>
              <w:t xml:space="preserve"> </w:t>
            </w:r>
            <w:sdt>
              <w:sdtPr>
                <w:rPr>
                  <w:rFonts w:asciiTheme="minorHAnsi" w:hAnsiTheme="minorHAnsi"/>
                  <w:lang w:val="en-US"/>
                </w:rPr>
                <w:id w:val="744992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Pr="00512441">
              <w:rPr>
                <w:rFonts w:asciiTheme="minorHAnsi" w:hAnsiTheme="minorHAnsi"/>
                <w:lang w:val="en-US"/>
              </w:rPr>
              <w:t xml:space="preserve"> No</w:t>
            </w:r>
            <w:r>
              <w:rPr>
                <w:rFonts w:asciiTheme="minorHAnsi" w:hAnsiTheme="minorHAnsi"/>
                <w:lang w:val="en-US"/>
              </w:rPr>
              <w:t xml:space="preserve"> </w:t>
            </w:r>
            <w:r w:rsidR="00781F96">
              <w:rPr>
                <w:rFonts w:asciiTheme="minorHAnsi" w:hAnsiTheme="minorHAnsi"/>
                <w:lang w:val="en-US"/>
              </w:rPr>
              <w:t>(InfoTrack uses VEVO checks to confirm an</w:t>
            </w:r>
            <w:r w:rsidR="00781F96" w:rsidRPr="00781F96">
              <w:rPr>
                <w:rFonts w:asciiTheme="minorHAnsi" w:hAnsiTheme="minorHAnsi"/>
                <w:lang w:val="en-US"/>
              </w:rPr>
              <w:t xml:space="preserve"> employee’s </w:t>
            </w:r>
          </w:p>
          <w:p w14:paraId="27F245E5" w14:textId="33FDCA30" w:rsidR="00781F96" w:rsidRDefault="00781F96" w:rsidP="00781F96">
            <w:pPr>
              <w:spacing w:before="120"/>
              <w:ind w:left="142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                              </w:t>
            </w:r>
            <w:r w:rsidRPr="00781F96">
              <w:rPr>
                <w:rFonts w:asciiTheme="minorHAnsi" w:hAnsiTheme="minorHAnsi"/>
                <w:lang w:val="en-US"/>
              </w:rPr>
              <w:t>right to wor</w:t>
            </w:r>
            <w:r>
              <w:rPr>
                <w:rFonts w:asciiTheme="minorHAnsi" w:hAnsiTheme="minorHAnsi"/>
                <w:lang w:val="en-US"/>
              </w:rPr>
              <w:t xml:space="preserve">k in Australia) </w:t>
            </w:r>
          </w:p>
          <w:p w14:paraId="7138C75A" w14:textId="6ED012E8" w:rsidR="00781F96" w:rsidRPr="00512441" w:rsidRDefault="00781F96" w:rsidP="00512441">
            <w:pPr>
              <w:spacing w:before="120"/>
              <w:ind w:left="142"/>
              <w:rPr>
                <w:rFonts w:asciiTheme="minorHAnsi" w:hAnsiTheme="minorHAnsi"/>
                <w:lang w:val="en-US"/>
              </w:rPr>
            </w:pPr>
          </w:p>
        </w:tc>
      </w:tr>
    </w:tbl>
    <w:p w14:paraId="7138C766" w14:textId="77777777" w:rsidR="00AB0401" w:rsidRPr="003E74A3" w:rsidRDefault="00AB0401" w:rsidP="00AB0401">
      <w:pPr>
        <w:pStyle w:val="Heading1"/>
        <w:pBdr>
          <w:bottom w:val="single" w:sz="4" w:space="1" w:color="auto"/>
        </w:pBdr>
        <w:ind w:left="142" w:right="85"/>
        <w:rPr>
          <w:rFonts w:asciiTheme="minorHAnsi" w:hAnsiTheme="minorHAnsi"/>
          <w:color w:val="0096B7"/>
          <w:sz w:val="24"/>
          <w:szCs w:val="24"/>
        </w:rPr>
      </w:pPr>
      <w:r w:rsidRPr="003E74A3">
        <w:rPr>
          <w:rFonts w:asciiTheme="minorHAnsi" w:hAnsiTheme="minorHAnsi"/>
          <w:color w:val="0096B7"/>
          <w:sz w:val="24"/>
          <w:szCs w:val="24"/>
        </w:rPr>
        <w:t>Emergency Contact Details</w:t>
      </w:r>
    </w:p>
    <w:p w14:paraId="7138C767" w14:textId="77777777" w:rsidR="00AB0401" w:rsidRPr="00AB0401" w:rsidRDefault="00AB0401" w:rsidP="00AB0401">
      <w:pPr>
        <w:ind w:left="142" w:hanging="142"/>
        <w:rPr>
          <w:rFonts w:asciiTheme="minorHAnsi" w:hAnsiTheme="minorHAnsi"/>
          <w:sz w:val="14"/>
          <w:szCs w:val="16"/>
          <w:lang w:val="en-US"/>
        </w:rPr>
      </w:pPr>
    </w:p>
    <w:p w14:paraId="7138C768" w14:textId="77777777" w:rsidR="00AB0401" w:rsidRPr="00AB0401" w:rsidRDefault="00AB0401" w:rsidP="00AB0401">
      <w:pPr>
        <w:ind w:left="142"/>
        <w:rPr>
          <w:rFonts w:asciiTheme="minorHAnsi" w:hAnsiTheme="minorHAnsi"/>
          <w:i/>
          <w:lang w:val="en-US"/>
        </w:rPr>
      </w:pPr>
      <w:r w:rsidRPr="00AB0401">
        <w:rPr>
          <w:rFonts w:asciiTheme="minorHAnsi" w:hAnsiTheme="minorHAnsi"/>
          <w:i/>
          <w:lang w:val="en-US"/>
        </w:rPr>
        <w:t>Emergency Contact 1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16"/>
        <w:gridCol w:w="1813"/>
        <w:gridCol w:w="1891"/>
        <w:gridCol w:w="1741"/>
        <w:gridCol w:w="1938"/>
        <w:gridCol w:w="1693"/>
      </w:tblGrid>
      <w:tr w:rsidR="00AB0401" w:rsidRPr="00AB0401" w14:paraId="7138C76B" w14:textId="77777777" w:rsidTr="00AB0401">
        <w:trPr>
          <w:trHeight w:val="384"/>
        </w:trPr>
        <w:tc>
          <w:tcPr>
            <w:tcW w:w="1818" w:type="dxa"/>
          </w:tcPr>
          <w:p w14:paraId="7138C769" w14:textId="77777777" w:rsidR="00AB0401" w:rsidRPr="00AB0401" w:rsidRDefault="00AB0401" w:rsidP="00AB0401">
            <w:pPr>
              <w:spacing w:before="120"/>
              <w:ind w:left="142" w:hanging="142"/>
              <w:rPr>
                <w:rFonts w:asciiTheme="minorHAnsi" w:hAnsiTheme="minorHAnsi"/>
                <w:lang w:val="en-US"/>
              </w:rPr>
            </w:pPr>
            <w:r w:rsidRPr="00AB0401">
              <w:rPr>
                <w:rFonts w:asciiTheme="minorHAnsi" w:hAnsiTheme="minorHAnsi"/>
                <w:lang w:val="en-US"/>
              </w:rPr>
              <w:t>Name:</w:t>
            </w:r>
          </w:p>
        </w:tc>
        <w:tc>
          <w:tcPr>
            <w:tcW w:w="9094" w:type="dxa"/>
            <w:gridSpan w:val="5"/>
            <w:tcBorders>
              <w:bottom w:val="single" w:sz="4" w:space="0" w:color="auto"/>
            </w:tcBorders>
          </w:tcPr>
          <w:p w14:paraId="7138C76A" w14:textId="77777777" w:rsidR="00AB0401" w:rsidRPr="00AB0401" w:rsidRDefault="00AB0401" w:rsidP="00AB0401">
            <w:pPr>
              <w:spacing w:before="120"/>
              <w:ind w:left="142" w:hanging="142"/>
              <w:rPr>
                <w:rFonts w:asciiTheme="minorHAnsi" w:hAnsiTheme="minorHAnsi"/>
                <w:lang w:val="en-US"/>
              </w:rPr>
            </w:pPr>
          </w:p>
        </w:tc>
      </w:tr>
      <w:tr w:rsidR="00AB0401" w:rsidRPr="00AB0401" w14:paraId="7138C76E" w14:textId="77777777" w:rsidTr="00AB0401">
        <w:trPr>
          <w:trHeight w:val="372"/>
        </w:trPr>
        <w:tc>
          <w:tcPr>
            <w:tcW w:w="1818" w:type="dxa"/>
          </w:tcPr>
          <w:p w14:paraId="7138C76C" w14:textId="77777777" w:rsidR="00AB0401" w:rsidRPr="00AB0401" w:rsidRDefault="00AB0401" w:rsidP="00AB0401">
            <w:pPr>
              <w:spacing w:before="120"/>
              <w:ind w:left="142" w:hanging="142"/>
              <w:rPr>
                <w:rFonts w:asciiTheme="minorHAnsi" w:hAnsiTheme="minorHAnsi"/>
                <w:lang w:val="en-US"/>
              </w:rPr>
            </w:pPr>
            <w:r w:rsidRPr="00AB0401">
              <w:rPr>
                <w:rFonts w:asciiTheme="minorHAnsi" w:hAnsiTheme="minorHAnsi"/>
                <w:lang w:val="en-US"/>
              </w:rPr>
              <w:t>Relationship:</w:t>
            </w:r>
          </w:p>
        </w:tc>
        <w:tc>
          <w:tcPr>
            <w:tcW w:w="909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138C76D" w14:textId="77777777" w:rsidR="00AB0401" w:rsidRPr="00AB0401" w:rsidRDefault="00AB0401" w:rsidP="00AB0401">
            <w:pPr>
              <w:spacing w:before="120"/>
              <w:ind w:left="142" w:hanging="142"/>
              <w:rPr>
                <w:rFonts w:asciiTheme="minorHAnsi" w:hAnsiTheme="minorHAnsi"/>
                <w:lang w:val="en-US"/>
              </w:rPr>
            </w:pPr>
          </w:p>
        </w:tc>
      </w:tr>
      <w:tr w:rsidR="00AB0401" w:rsidRPr="00AB0401" w14:paraId="7138C771" w14:textId="77777777" w:rsidTr="00AB0401">
        <w:trPr>
          <w:trHeight w:val="372"/>
        </w:trPr>
        <w:tc>
          <w:tcPr>
            <w:tcW w:w="1818" w:type="dxa"/>
          </w:tcPr>
          <w:p w14:paraId="7138C76F" w14:textId="77777777" w:rsidR="00AB0401" w:rsidRPr="00AB0401" w:rsidRDefault="00AB0401" w:rsidP="00AB0401">
            <w:pPr>
              <w:spacing w:before="120"/>
              <w:ind w:left="142" w:hanging="142"/>
              <w:rPr>
                <w:rFonts w:asciiTheme="minorHAnsi" w:hAnsiTheme="minorHAnsi"/>
                <w:lang w:val="en-US"/>
              </w:rPr>
            </w:pPr>
            <w:r w:rsidRPr="00AB0401">
              <w:rPr>
                <w:rFonts w:asciiTheme="minorHAnsi" w:hAnsiTheme="minorHAnsi"/>
                <w:lang w:val="en-US"/>
              </w:rPr>
              <w:t>Address:</w:t>
            </w:r>
          </w:p>
        </w:tc>
        <w:tc>
          <w:tcPr>
            <w:tcW w:w="9094" w:type="dxa"/>
            <w:gridSpan w:val="5"/>
            <w:tcBorders>
              <w:bottom w:val="single" w:sz="4" w:space="0" w:color="auto"/>
            </w:tcBorders>
          </w:tcPr>
          <w:p w14:paraId="7138C770" w14:textId="77777777" w:rsidR="00AB0401" w:rsidRPr="00AB0401" w:rsidRDefault="00AB0401" w:rsidP="00AB0401">
            <w:pPr>
              <w:spacing w:before="120"/>
              <w:ind w:left="142" w:hanging="142"/>
              <w:rPr>
                <w:rFonts w:asciiTheme="minorHAnsi" w:hAnsiTheme="minorHAnsi"/>
                <w:lang w:val="en-US"/>
              </w:rPr>
            </w:pPr>
          </w:p>
        </w:tc>
      </w:tr>
      <w:tr w:rsidR="00AB0401" w:rsidRPr="00AB0401" w14:paraId="7138C778" w14:textId="77777777" w:rsidTr="00892C6C">
        <w:trPr>
          <w:trHeight w:val="384"/>
        </w:trPr>
        <w:tc>
          <w:tcPr>
            <w:tcW w:w="1818" w:type="dxa"/>
          </w:tcPr>
          <w:p w14:paraId="7138C772" w14:textId="77777777" w:rsidR="00AB0401" w:rsidRPr="00AB0401" w:rsidRDefault="00AB0401" w:rsidP="00AB0401">
            <w:pPr>
              <w:spacing w:before="120"/>
              <w:ind w:left="142" w:hanging="142"/>
              <w:rPr>
                <w:rFonts w:asciiTheme="minorHAnsi" w:hAnsiTheme="minorHAnsi"/>
                <w:lang w:val="en-US"/>
              </w:rPr>
            </w:pPr>
            <w:r w:rsidRPr="00AB0401">
              <w:rPr>
                <w:rFonts w:asciiTheme="minorHAnsi" w:hAnsiTheme="minorHAnsi"/>
                <w:lang w:val="en-US"/>
              </w:rPr>
              <w:t>Home Phone</w:t>
            </w:r>
          </w:p>
        </w:tc>
        <w:tc>
          <w:tcPr>
            <w:tcW w:w="1818" w:type="dxa"/>
            <w:tcBorders>
              <w:bottom w:val="single" w:sz="4" w:space="0" w:color="auto"/>
            </w:tcBorders>
          </w:tcPr>
          <w:p w14:paraId="7138C773" w14:textId="77777777" w:rsidR="00AB0401" w:rsidRPr="00AB0401" w:rsidRDefault="00AB0401" w:rsidP="00AB0401">
            <w:pPr>
              <w:spacing w:before="120"/>
              <w:ind w:left="142" w:hanging="142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892" w:type="dxa"/>
          </w:tcPr>
          <w:p w14:paraId="7138C774" w14:textId="77777777" w:rsidR="00AB0401" w:rsidRPr="00AB0401" w:rsidRDefault="00AB0401" w:rsidP="00892C6C">
            <w:pPr>
              <w:spacing w:before="120"/>
              <w:ind w:left="784" w:hanging="142"/>
              <w:rPr>
                <w:rFonts w:asciiTheme="minorHAnsi" w:hAnsiTheme="minorHAnsi"/>
                <w:lang w:val="en-US"/>
              </w:rPr>
            </w:pPr>
            <w:r w:rsidRPr="00AB0401">
              <w:rPr>
                <w:rFonts w:asciiTheme="minorHAnsi" w:hAnsiTheme="minorHAnsi"/>
                <w:lang w:val="en-US"/>
              </w:rPr>
              <w:t>Mobile</w:t>
            </w:r>
          </w:p>
        </w:tc>
        <w:tc>
          <w:tcPr>
            <w:tcW w:w="1746" w:type="dxa"/>
            <w:tcBorders>
              <w:bottom w:val="single" w:sz="4" w:space="0" w:color="auto"/>
            </w:tcBorders>
          </w:tcPr>
          <w:p w14:paraId="7138C775" w14:textId="77777777" w:rsidR="00AB0401" w:rsidRPr="00AB0401" w:rsidRDefault="00AB0401" w:rsidP="00AB0401">
            <w:pPr>
              <w:spacing w:before="120"/>
              <w:ind w:left="142" w:hanging="142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940" w:type="dxa"/>
          </w:tcPr>
          <w:p w14:paraId="7138C776" w14:textId="77777777" w:rsidR="00AB0401" w:rsidRPr="00AB0401" w:rsidRDefault="00AB0401" w:rsidP="00892C6C">
            <w:pPr>
              <w:spacing w:before="120"/>
              <w:ind w:left="556" w:hanging="142"/>
              <w:rPr>
                <w:rFonts w:asciiTheme="minorHAnsi" w:hAnsiTheme="minorHAnsi"/>
                <w:lang w:val="en-US"/>
              </w:rPr>
            </w:pPr>
            <w:r w:rsidRPr="00AB0401">
              <w:rPr>
                <w:rFonts w:asciiTheme="minorHAnsi" w:hAnsiTheme="minorHAnsi"/>
                <w:lang w:val="en-US"/>
              </w:rPr>
              <w:t>Work Phone</w:t>
            </w:r>
          </w:p>
        </w:tc>
        <w:tc>
          <w:tcPr>
            <w:tcW w:w="1698" w:type="dxa"/>
            <w:tcBorders>
              <w:bottom w:val="single" w:sz="4" w:space="0" w:color="auto"/>
            </w:tcBorders>
          </w:tcPr>
          <w:p w14:paraId="7138C777" w14:textId="77777777" w:rsidR="00AB0401" w:rsidRPr="00AB0401" w:rsidRDefault="00AB0401" w:rsidP="00AB0401">
            <w:pPr>
              <w:spacing w:before="120"/>
              <w:ind w:left="142" w:hanging="142"/>
              <w:rPr>
                <w:rFonts w:asciiTheme="minorHAnsi" w:hAnsiTheme="minorHAnsi"/>
                <w:lang w:val="en-US"/>
              </w:rPr>
            </w:pPr>
          </w:p>
        </w:tc>
      </w:tr>
    </w:tbl>
    <w:p w14:paraId="7138C779" w14:textId="77777777" w:rsidR="00AB0401" w:rsidRPr="00AB0401" w:rsidRDefault="00AB0401" w:rsidP="00AB0401">
      <w:pPr>
        <w:ind w:left="142" w:hanging="142"/>
        <w:rPr>
          <w:rFonts w:asciiTheme="minorHAnsi" w:hAnsiTheme="minorHAnsi"/>
          <w:sz w:val="14"/>
          <w:szCs w:val="16"/>
          <w:lang w:val="en-US"/>
        </w:rPr>
      </w:pPr>
    </w:p>
    <w:p w14:paraId="7138C77A" w14:textId="77777777" w:rsidR="00AB0401" w:rsidRPr="00AB0401" w:rsidRDefault="00AB0401" w:rsidP="00AB0401">
      <w:pPr>
        <w:ind w:left="142"/>
        <w:rPr>
          <w:rFonts w:asciiTheme="minorHAnsi" w:hAnsiTheme="minorHAnsi"/>
          <w:i/>
          <w:lang w:val="en-US"/>
        </w:rPr>
      </w:pPr>
      <w:r w:rsidRPr="00AB0401">
        <w:rPr>
          <w:rFonts w:asciiTheme="minorHAnsi" w:hAnsiTheme="minorHAnsi"/>
          <w:i/>
          <w:lang w:val="en-US"/>
        </w:rPr>
        <w:t>Emergency Contact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81"/>
        <w:gridCol w:w="1850"/>
        <w:gridCol w:w="2038"/>
        <w:gridCol w:w="1668"/>
        <w:gridCol w:w="2010"/>
        <w:gridCol w:w="1695"/>
      </w:tblGrid>
      <w:tr w:rsidR="00AB0401" w:rsidRPr="00AB0401" w14:paraId="7138C77D" w14:textId="77777777" w:rsidTr="00AB0401">
        <w:trPr>
          <w:trHeight w:val="387"/>
        </w:trPr>
        <w:tc>
          <w:tcPr>
            <w:tcW w:w="1882" w:type="dxa"/>
          </w:tcPr>
          <w:p w14:paraId="7138C77B" w14:textId="77777777" w:rsidR="00AB0401" w:rsidRPr="00AB0401" w:rsidRDefault="00AB0401" w:rsidP="00AB0401">
            <w:pPr>
              <w:spacing w:before="120"/>
              <w:ind w:left="284"/>
              <w:rPr>
                <w:rFonts w:asciiTheme="minorHAnsi" w:hAnsiTheme="minorHAnsi"/>
                <w:lang w:val="en-US"/>
              </w:rPr>
            </w:pPr>
            <w:r w:rsidRPr="00AB0401">
              <w:rPr>
                <w:rFonts w:asciiTheme="minorHAnsi" w:hAnsiTheme="minorHAnsi"/>
                <w:lang w:val="en-US"/>
              </w:rPr>
              <w:t>Name:</w:t>
            </w:r>
          </w:p>
        </w:tc>
        <w:tc>
          <w:tcPr>
            <w:tcW w:w="9282" w:type="dxa"/>
            <w:gridSpan w:val="5"/>
            <w:tcBorders>
              <w:bottom w:val="single" w:sz="4" w:space="0" w:color="auto"/>
            </w:tcBorders>
          </w:tcPr>
          <w:p w14:paraId="7138C77C" w14:textId="77777777" w:rsidR="00AB0401" w:rsidRPr="00AB0401" w:rsidRDefault="00AB0401" w:rsidP="00057925">
            <w:pPr>
              <w:spacing w:before="120"/>
              <w:rPr>
                <w:rFonts w:asciiTheme="minorHAnsi" w:hAnsiTheme="minorHAnsi"/>
                <w:lang w:val="en-US"/>
              </w:rPr>
            </w:pPr>
          </w:p>
        </w:tc>
      </w:tr>
      <w:tr w:rsidR="00AB0401" w:rsidRPr="00AB0401" w14:paraId="7138C780" w14:textId="77777777" w:rsidTr="00AB0401">
        <w:trPr>
          <w:trHeight w:val="375"/>
        </w:trPr>
        <w:tc>
          <w:tcPr>
            <w:tcW w:w="1882" w:type="dxa"/>
          </w:tcPr>
          <w:p w14:paraId="7138C77E" w14:textId="77777777" w:rsidR="00AB0401" w:rsidRPr="00AB0401" w:rsidRDefault="00AB0401" w:rsidP="00AB0401">
            <w:pPr>
              <w:spacing w:before="120"/>
              <w:ind w:left="284"/>
              <w:rPr>
                <w:rFonts w:asciiTheme="minorHAnsi" w:hAnsiTheme="minorHAnsi"/>
                <w:lang w:val="en-US"/>
              </w:rPr>
            </w:pPr>
            <w:r w:rsidRPr="00AB0401">
              <w:rPr>
                <w:rFonts w:asciiTheme="minorHAnsi" w:hAnsiTheme="minorHAnsi"/>
                <w:lang w:val="en-US"/>
              </w:rPr>
              <w:t>Relationship:</w:t>
            </w:r>
          </w:p>
        </w:tc>
        <w:tc>
          <w:tcPr>
            <w:tcW w:w="928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138C77F" w14:textId="77777777" w:rsidR="00AB0401" w:rsidRPr="00AB0401" w:rsidRDefault="00AB0401" w:rsidP="00057925">
            <w:pPr>
              <w:spacing w:before="120"/>
              <w:rPr>
                <w:rFonts w:asciiTheme="minorHAnsi" w:hAnsiTheme="minorHAnsi"/>
                <w:lang w:val="en-US"/>
              </w:rPr>
            </w:pPr>
          </w:p>
        </w:tc>
      </w:tr>
      <w:tr w:rsidR="00AB0401" w:rsidRPr="00AB0401" w14:paraId="7138C783" w14:textId="77777777" w:rsidTr="00AB0401">
        <w:trPr>
          <w:trHeight w:val="375"/>
        </w:trPr>
        <w:tc>
          <w:tcPr>
            <w:tcW w:w="1882" w:type="dxa"/>
          </w:tcPr>
          <w:p w14:paraId="7138C781" w14:textId="77777777" w:rsidR="00AB0401" w:rsidRPr="00AB0401" w:rsidRDefault="00AB0401" w:rsidP="00AB0401">
            <w:pPr>
              <w:spacing w:before="120"/>
              <w:ind w:left="284"/>
              <w:rPr>
                <w:rFonts w:asciiTheme="minorHAnsi" w:hAnsiTheme="minorHAnsi"/>
                <w:lang w:val="en-US"/>
              </w:rPr>
            </w:pPr>
            <w:r w:rsidRPr="00AB0401">
              <w:rPr>
                <w:rFonts w:asciiTheme="minorHAnsi" w:hAnsiTheme="minorHAnsi"/>
                <w:lang w:val="en-US"/>
              </w:rPr>
              <w:t>Address:</w:t>
            </w:r>
          </w:p>
        </w:tc>
        <w:tc>
          <w:tcPr>
            <w:tcW w:w="9282" w:type="dxa"/>
            <w:gridSpan w:val="5"/>
            <w:tcBorders>
              <w:bottom w:val="single" w:sz="4" w:space="0" w:color="auto"/>
            </w:tcBorders>
          </w:tcPr>
          <w:p w14:paraId="7138C782" w14:textId="77777777" w:rsidR="00AB0401" w:rsidRPr="00AB0401" w:rsidRDefault="00AB0401" w:rsidP="00057925">
            <w:pPr>
              <w:spacing w:before="120"/>
              <w:rPr>
                <w:rFonts w:asciiTheme="minorHAnsi" w:hAnsiTheme="minorHAnsi"/>
                <w:lang w:val="en-US"/>
              </w:rPr>
            </w:pPr>
          </w:p>
        </w:tc>
      </w:tr>
      <w:tr w:rsidR="00AB0401" w:rsidRPr="00AB0401" w14:paraId="7138C78A" w14:textId="77777777" w:rsidTr="00892C6C">
        <w:trPr>
          <w:trHeight w:val="387"/>
        </w:trPr>
        <w:tc>
          <w:tcPr>
            <w:tcW w:w="1882" w:type="dxa"/>
          </w:tcPr>
          <w:p w14:paraId="7138C784" w14:textId="77777777" w:rsidR="00AB0401" w:rsidRPr="00AB0401" w:rsidRDefault="00AB0401" w:rsidP="00AB0401">
            <w:pPr>
              <w:spacing w:before="120"/>
              <w:ind w:left="284"/>
              <w:rPr>
                <w:rFonts w:asciiTheme="minorHAnsi" w:hAnsiTheme="minorHAnsi"/>
                <w:lang w:val="en-US"/>
              </w:rPr>
            </w:pPr>
            <w:r w:rsidRPr="00AB0401">
              <w:rPr>
                <w:rFonts w:asciiTheme="minorHAnsi" w:hAnsiTheme="minorHAnsi"/>
                <w:lang w:val="en-US"/>
              </w:rPr>
              <w:t>Home Phone</w:t>
            </w:r>
          </w:p>
        </w:tc>
        <w:tc>
          <w:tcPr>
            <w:tcW w:w="1856" w:type="dxa"/>
            <w:tcBorders>
              <w:bottom w:val="single" w:sz="4" w:space="0" w:color="auto"/>
            </w:tcBorders>
          </w:tcPr>
          <w:p w14:paraId="7138C785" w14:textId="77777777" w:rsidR="00AB0401" w:rsidRPr="00AB0401" w:rsidRDefault="00AB0401" w:rsidP="00057925">
            <w:pPr>
              <w:spacing w:before="120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040" w:type="dxa"/>
          </w:tcPr>
          <w:p w14:paraId="7138C786" w14:textId="77777777" w:rsidR="00AB0401" w:rsidRPr="00AB0401" w:rsidRDefault="00AB0401" w:rsidP="00892C6C">
            <w:pPr>
              <w:spacing w:before="120"/>
              <w:ind w:left="798"/>
              <w:rPr>
                <w:rFonts w:asciiTheme="minorHAnsi" w:hAnsiTheme="minorHAnsi"/>
                <w:lang w:val="en-US"/>
              </w:rPr>
            </w:pPr>
            <w:smartTag w:uri="urn:schemas-microsoft-com:office:smarttags" w:element="place">
              <w:smartTag w:uri="urn:schemas-microsoft-com:office:smarttags" w:element="City">
                <w:r w:rsidRPr="00AB0401">
                  <w:rPr>
                    <w:rFonts w:asciiTheme="minorHAnsi" w:hAnsiTheme="minorHAnsi"/>
                    <w:lang w:val="en-US"/>
                  </w:rPr>
                  <w:t>Mobile</w:t>
                </w:r>
              </w:smartTag>
            </w:smartTag>
          </w:p>
        </w:tc>
        <w:tc>
          <w:tcPr>
            <w:tcW w:w="1673" w:type="dxa"/>
            <w:tcBorders>
              <w:bottom w:val="single" w:sz="4" w:space="0" w:color="auto"/>
            </w:tcBorders>
          </w:tcPr>
          <w:p w14:paraId="7138C787" w14:textId="77777777" w:rsidR="00AB0401" w:rsidRPr="00AB0401" w:rsidRDefault="00AB0401" w:rsidP="00057925">
            <w:pPr>
              <w:spacing w:before="120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013" w:type="dxa"/>
          </w:tcPr>
          <w:p w14:paraId="7138C788" w14:textId="77777777" w:rsidR="00AB0401" w:rsidRPr="00AB0401" w:rsidRDefault="00AB0401" w:rsidP="00892C6C">
            <w:pPr>
              <w:spacing w:before="120"/>
              <w:ind w:left="487"/>
              <w:rPr>
                <w:rFonts w:asciiTheme="minorHAnsi" w:hAnsiTheme="minorHAnsi"/>
                <w:lang w:val="en-US"/>
              </w:rPr>
            </w:pPr>
            <w:r w:rsidRPr="00AB0401">
              <w:rPr>
                <w:rFonts w:asciiTheme="minorHAnsi" w:hAnsiTheme="minorHAnsi"/>
                <w:lang w:val="en-US"/>
              </w:rPr>
              <w:t>Work Phone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14:paraId="7138C789" w14:textId="77777777" w:rsidR="00AB0401" w:rsidRPr="00AB0401" w:rsidRDefault="00AB0401" w:rsidP="00057925">
            <w:pPr>
              <w:spacing w:before="120"/>
              <w:rPr>
                <w:rFonts w:asciiTheme="minorHAnsi" w:hAnsiTheme="minorHAnsi"/>
                <w:lang w:val="en-US"/>
              </w:rPr>
            </w:pPr>
          </w:p>
        </w:tc>
      </w:tr>
    </w:tbl>
    <w:p w14:paraId="7138C78B" w14:textId="77777777" w:rsidR="00AB0401" w:rsidRPr="00AB0401" w:rsidRDefault="00AB0401" w:rsidP="00AB0401">
      <w:pPr>
        <w:ind w:left="142" w:hanging="142"/>
        <w:rPr>
          <w:rFonts w:asciiTheme="minorHAnsi" w:hAnsiTheme="minorHAnsi"/>
          <w:sz w:val="14"/>
          <w:szCs w:val="16"/>
          <w:lang w:val="en-US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38"/>
        <w:gridCol w:w="7954"/>
      </w:tblGrid>
      <w:tr w:rsidR="00AB0401" w:rsidRPr="00AB0401" w14:paraId="7138C78E" w14:textId="77777777" w:rsidTr="00AB0401">
        <w:tc>
          <w:tcPr>
            <w:tcW w:w="2943" w:type="dxa"/>
          </w:tcPr>
          <w:p w14:paraId="7138C78C" w14:textId="77777777" w:rsidR="00AB0401" w:rsidRPr="00AB0401" w:rsidRDefault="00AB0401" w:rsidP="00AB0401">
            <w:pPr>
              <w:spacing w:before="120"/>
              <w:ind w:left="-108"/>
              <w:rPr>
                <w:rFonts w:asciiTheme="minorHAnsi" w:hAnsiTheme="minorHAnsi"/>
                <w:lang w:val="en-US"/>
              </w:rPr>
            </w:pPr>
            <w:r w:rsidRPr="00AB0401">
              <w:rPr>
                <w:rFonts w:asciiTheme="minorHAnsi" w:hAnsiTheme="minorHAnsi"/>
                <w:lang w:val="en-US"/>
              </w:rPr>
              <w:t>Medical Conditions (Optional):</w:t>
            </w:r>
          </w:p>
        </w:tc>
        <w:tc>
          <w:tcPr>
            <w:tcW w:w="7972" w:type="dxa"/>
          </w:tcPr>
          <w:p w14:paraId="7138C78D" w14:textId="77777777" w:rsidR="00AB0401" w:rsidRPr="00AB0401" w:rsidRDefault="00AB0401" w:rsidP="00AB0401">
            <w:pPr>
              <w:spacing w:before="120"/>
              <w:ind w:left="-108"/>
              <w:rPr>
                <w:rFonts w:asciiTheme="minorHAnsi" w:hAnsiTheme="minorHAnsi"/>
                <w:lang w:val="en-US"/>
              </w:rPr>
            </w:pPr>
          </w:p>
        </w:tc>
      </w:tr>
      <w:tr w:rsidR="00AB0401" w:rsidRPr="00AB0401" w14:paraId="7138C790" w14:textId="77777777" w:rsidTr="00AB0401">
        <w:tc>
          <w:tcPr>
            <w:tcW w:w="10915" w:type="dxa"/>
            <w:gridSpan w:val="2"/>
            <w:tcBorders>
              <w:bottom w:val="single" w:sz="4" w:space="0" w:color="auto"/>
            </w:tcBorders>
          </w:tcPr>
          <w:p w14:paraId="7138C78F" w14:textId="0B46CABA" w:rsidR="00AB0401" w:rsidRPr="00AB0401" w:rsidRDefault="00AB0401" w:rsidP="00057925">
            <w:pPr>
              <w:spacing w:before="120"/>
              <w:rPr>
                <w:rFonts w:asciiTheme="minorHAnsi" w:hAnsiTheme="minorHAnsi"/>
                <w:lang w:val="en-US"/>
              </w:rPr>
            </w:pPr>
          </w:p>
        </w:tc>
      </w:tr>
      <w:tr w:rsidR="00AB0401" w:rsidRPr="00AB0401" w14:paraId="7138C792" w14:textId="77777777" w:rsidTr="00AB0401">
        <w:tc>
          <w:tcPr>
            <w:tcW w:w="109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138C791" w14:textId="77777777" w:rsidR="00AB0401" w:rsidRPr="00AB0401" w:rsidRDefault="00AB0401" w:rsidP="00AB0401">
            <w:pPr>
              <w:spacing w:before="120"/>
              <w:ind w:left="-108"/>
              <w:rPr>
                <w:rFonts w:asciiTheme="minorHAnsi" w:hAnsiTheme="minorHAnsi"/>
                <w:lang w:val="en-US"/>
              </w:rPr>
            </w:pPr>
          </w:p>
        </w:tc>
      </w:tr>
      <w:tr w:rsidR="00AB0401" w:rsidRPr="00AB0401" w14:paraId="7138C794" w14:textId="77777777" w:rsidTr="00AB0401">
        <w:tc>
          <w:tcPr>
            <w:tcW w:w="109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138C793" w14:textId="77777777" w:rsidR="00AB0401" w:rsidRPr="00AB0401" w:rsidRDefault="00AB0401" w:rsidP="00AB0401">
            <w:pPr>
              <w:spacing w:before="120"/>
              <w:ind w:left="-108"/>
              <w:rPr>
                <w:rFonts w:asciiTheme="minorHAnsi" w:hAnsiTheme="minorHAnsi"/>
                <w:lang w:val="en-US"/>
              </w:rPr>
            </w:pPr>
          </w:p>
        </w:tc>
      </w:tr>
      <w:tr w:rsidR="00AB0401" w:rsidRPr="00AB0401" w14:paraId="7138C796" w14:textId="77777777" w:rsidTr="00AB0401">
        <w:tc>
          <w:tcPr>
            <w:tcW w:w="109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138C795" w14:textId="77777777" w:rsidR="00AB0401" w:rsidRPr="00AB0401" w:rsidRDefault="00AB0401" w:rsidP="00AB0401">
            <w:pPr>
              <w:spacing w:before="120"/>
              <w:ind w:left="-108"/>
              <w:rPr>
                <w:rFonts w:asciiTheme="minorHAnsi" w:hAnsiTheme="minorHAnsi"/>
                <w:lang w:val="en-US"/>
              </w:rPr>
            </w:pPr>
          </w:p>
        </w:tc>
      </w:tr>
    </w:tbl>
    <w:p w14:paraId="7138C79A" w14:textId="77777777" w:rsidR="00A17EFB" w:rsidRDefault="00A17EFB" w:rsidP="00AB0401">
      <w:pPr>
        <w:rPr>
          <w:rFonts w:asciiTheme="minorHAnsi" w:hAnsiTheme="minorHAnsi"/>
        </w:rPr>
        <w:sectPr w:rsidR="00A17EFB" w:rsidSect="00781F96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851" w:right="424" w:bottom="426" w:left="340" w:header="0" w:footer="260" w:gutter="0"/>
          <w:cols w:space="567"/>
          <w:titlePg/>
          <w:docGrid w:linePitch="360"/>
        </w:sectPr>
      </w:pPr>
    </w:p>
    <w:p w14:paraId="7138C79B" w14:textId="712B380F" w:rsidR="0013475C" w:rsidRPr="003E74A3" w:rsidRDefault="0013475C" w:rsidP="00781F96">
      <w:pPr>
        <w:pStyle w:val="Heading1"/>
        <w:pBdr>
          <w:bottom w:val="single" w:sz="4" w:space="1" w:color="auto"/>
        </w:pBdr>
        <w:ind w:left="-993" w:right="-897"/>
        <w:rPr>
          <w:rFonts w:asciiTheme="minorHAnsi" w:hAnsiTheme="minorHAnsi"/>
          <w:color w:val="0096B7"/>
          <w:sz w:val="24"/>
          <w:szCs w:val="24"/>
        </w:rPr>
      </w:pPr>
      <w:r w:rsidRPr="003E74A3">
        <w:rPr>
          <w:rFonts w:asciiTheme="minorHAnsi" w:hAnsiTheme="minorHAnsi"/>
          <w:color w:val="0096B7"/>
          <w:sz w:val="24"/>
          <w:szCs w:val="24"/>
        </w:rPr>
        <w:lastRenderedPageBreak/>
        <w:t>Distribution of Pay</w:t>
      </w:r>
    </w:p>
    <w:p w14:paraId="7138C79C" w14:textId="77777777" w:rsidR="0013475C" w:rsidRPr="00AB0401" w:rsidRDefault="0013475C" w:rsidP="0013475C">
      <w:pPr>
        <w:ind w:left="-993" w:right="-897"/>
        <w:rPr>
          <w:rFonts w:asciiTheme="minorHAnsi" w:hAnsiTheme="minorHAnsi"/>
          <w:sz w:val="16"/>
          <w:szCs w:val="16"/>
          <w:lang w:val="en-US"/>
        </w:rPr>
      </w:pPr>
    </w:p>
    <w:p w14:paraId="7138C79D" w14:textId="59A6EF9A" w:rsidR="0013475C" w:rsidRDefault="0013475C" w:rsidP="0013475C">
      <w:pPr>
        <w:ind w:left="-993" w:right="-897"/>
        <w:rPr>
          <w:rFonts w:asciiTheme="minorHAnsi" w:hAnsiTheme="minorHAnsi"/>
          <w:lang w:val="en-US"/>
        </w:rPr>
      </w:pPr>
      <w:r w:rsidRPr="00AB0401">
        <w:rPr>
          <w:rFonts w:asciiTheme="minorHAnsi" w:hAnsiTheme="minorHAnsi"/>
          <w:lang w:val="en-US"/>
        </w:rPr>
        <w:t>Please outline below the way you wish your pay to be paid into your bank account(s).  You may have your pay paid into a maximu</w:t>
      </w:r>
      <w:r w:rsidR="0088021B">
        <w:rPr>
          <w:rFonts w:asciiTheme="minorHAnsi" w:hAnsiTheme="minorHAnsi"/>
          <w:lang w:val="en-US"/>
        </w:rPr>
        <w:t>m of three different accounts.</w:t>
      </w:r>
    </w:p>
    <w:p w14:paraId="7442DEC1" w14:textId="3B061860" w:rsidR="00790AA9" w:rsidRDefault="00790AA9" w:rsidP="0013475C">
      <w:pPr>
        <w:ind w:left="-993" w:right="-897"/>
        <w:rPr>
          <w:rFonts w:asciiTheme="minorHAnsi" w:hAnsiTheme="minorHAnsi"/>
          <w:lang w:val="en-US"/>
        </w:rPr>
      </w:pPr>
    </w:p>
    <w:tbl>
      <w:tblPr>
        <w:tblStyle w:val="TableGrid"/>
        <w:tblW w:w="10911" w:type="dxa"/>
        <w:tblInd w:w="-993" w:type="dxa"/>
        <w:tblLook w:val="04A0" w:firstRow="1" w:lastRow="0" w:firstColumn="1" w:lastColumn="0" w:noHBand="0" w:noVBand="1"/>
      </w:tblPr>
      <w:tblGrid>
        <w:gridCol w:w="1818"/>
        <w:gridCol w:w="1819"/>
        <w:gridCol w:w="1818"/>
        <w:gridCol w:w="2337"/>
        <w:gridCol w:w="993"/>
        <w:gridCol w:w="2126"/>
      </w:tblGrid>
      <w:tr w:rsidR="00790AA9" w14:paraId="348C72C2" w14:textId="77777777" w:rsidTr="009E1276">
        <w:trPr>
          <w:trHeight w:val="454"/>
        </w:trPr>
        <w:tc>
          <w:tcPr>
            <w:tcW w:w="1818" w:type="dxa"/>
          </w:tcPr>
          <w:p w14:paraId="3CC0F5CF" w14:textId="77777777" w:rsidR="00790AA9" w:rsidRPr="00E85DC3" w:rsidRDefault="00790AA9" w:rsidP="009E1276">
            <w:pPr>
              <w:spacing w:before="120"/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 w:rsidRPr="00E85DC3">
              <w:rPr>
                <w:rFonts w:asciiTheme="minorHAnsi" w:hAnsiTheme="minorHAnsi"/>
                <w:b/>
                <w:bCs/>
                <w:lang w:val="en-US"/>
              </w:rPr>
              <w:t>Bank</w:t>
            </w:r>
          </w:p>
        </w:tc>
        <w:tc>
          <w:tcPr>
            <w:tcW w:w="1819" w:type="dxa"/>
          </w:tcPr>
          <w:p w14:paraId="51A2EC53" w14:textId="77777777" w:rsidR="00790AA9" w:rsidRPr="00E85DC3" w:rsidRDefault="00790AA9" w:rsidP="009E1276">
            <w:pPr>
              <w:spacing w:before="120"/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 w:rsidRPr="00E85DC3">
              <w:rPr>
                <w:rFonts w:asciiTheme="minorHAnsi" w:hAnsiTheme="minorHAnsi"/>
                <w:b/>
                <w:bCs/>
                <w:lang w:val="en-US"/>
              </w:rPr>
              <w:t>Branch</w:t>
            </w:r>
          </w:p>
        </w:tc>
        <w:tc>
          <w:tcPr>
            <w:tcW w:w="1818" w:type="dxa"/>
          </w:tcPr>
          <w:p w14:paraId="72511C18" w14:textId="77777777" w:rsidR="00790AA9" w:rsidRPr="00E85DC3" w:rsidRDefault="00790AA9" w:rsidP="009E1276">
            <w:pPr>
              <w:spacing w:before="120"/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 w:rsidRPr="00E85DC3">
              <w:rPr>
                <w:rFonts w:asciiTheme="minorHAnsi" w:hAnsiTheme="minorHAnsi"/>
                <w:b/>
                <w:bCs/>
                <w:lang w:val="en-US"/>
              </w:rPr>
              <w:t>BSB</w:t>
            </w:r>
          </w:p>
        </w:tc>
        <w:tc>
          <w:tcPr>
            <w:tcW w:w="2337" w:type="dxa"/>
          </w:tcPr>
          <w:p w14:paraId="2CAFACCC" w14:textId="77777777" w:rsidR="00790AA9" w:rsidRPr="00E85DC3" w:rsidRDefault="00790AA9" w:rsidP="009E1276">
            <w:pPr>
              <w:spacing w:before="120"/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 w:rsidRPr="00E85DC3">
              <w:rPr>
                <w:rFonts w:asciiTheme="minorHAnsi" w:hAnsiTheme="minorHAnsi"/>
                <w:b/>
                <w:bCs/>
                <w:lang w:val="en-US"/>
              </w:rPr>
              <w:t>Account No</w:t>
            </w:r>
          </w:p>
        </w:tc>
        <w:tc>
          <w:tcPr>
            <w:tcW w:w="993" w:type="dxa"/>
          </w:tcPr>
          <w:p w14:paraId="6A84CD1F" w14:textId="77777777" w:rsidR="00790AA9" w:rsidRDefault="00790AA9" w:rsidP="009E1276">
            <w:pPr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 w:rsidRPr="00E85DC3">
              <w:rPr>
                <w:rFonts w:asciiTheme="minorHAnsi" w:hAnsiTheme="minorHAnsi"/>
                <w:b/>
                <w:bCs/>
                <w:lang w:val="en-US"/>
              </w:rPr>
              <w:t>Monthly</w:t>
            </w:r>
          </w:p>
          <w:p w14:paraId="03BE1540" w14:textId="77777777" w:rsidR="00790AA9" w:rsidRPr="00E85DC3" w:rsidRDefault="00790AA9" w:rsidP="009E1276">
            <w:pPr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>
              <w:rPr>
                <w:rFonts w:asciiTheme="minorHAnsi" w:hAnsiTheme="minorHAnsi"/>
                <w:b/>
                <w:bCs/>
                <w:lang w:val="en-US"/>
              </w:rPr>
              <w:t>Amount</w:t>
            </w:r>
          </w:p>
        </w:tc>
        <w:tc>
          <w:tcPr>
            <w:tcW w:w="2126" w:type="dxa"/>
          </w:tcPr>
          <w:p w14:paraId="2E41FCD0" w14:textId="77777777" w:rsidR="00790AA9" w:rsidRPr="00E85DC3" w:rsidRDefault="00790AA9" w:rsidP="009E1276">
            <w:pPr>
              <w:spacing w:before="120"/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>
              <w:rPr>
                <w:rFonts w:asciiTheme="minorHAnsi" w:hAnsiTheme="minorHAnsi"/>
                <w:b/>
                <w:bCs/>
                <w:lang w:val="en-US"/>
              </w:rPr>
              <w:t>Account Name</w:t>
            </w:r>
          </w:p>
        </w:tc>
      </w:tr>
      <w:tr w:rsidR="00790AA9" w14:paraId="2E84FAF7" w14:textId="77777777" w:rsidTr="009E1276">
        <w:trPr>
          <w:trHeight w:val="454"/>
        </w:trPr>
        <w:tc>
          <w:tcPr>
            <w:tcW w:w="1818" w:type="dxa"/>
          </w:tcPr>
          <w:p w14:paraId="0B1B42FD" w14:textId="74F8304C" w:rsidR="00790AA9" w:rsidRDefault="00790AA9" w:rsidP="00790AA9">
            <w:pPr>
              <w:spacing w:before="120"/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819" w:type="dxa"/>
          </w:tcPr>
          <w:p w14:paraId="2FE59477" w14:textId="77777777" w:rsidR="00790AA9" w:rsidRDefault="00790AA9" w:rsidP="00790AA9">
            <w:pPr>
              <w:spacing w:before="120"/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818" w:type="dxa"/>
          </w:tcPr>
          <w:p w14:paraId="157D67AF" w14:textId="77777777" w:rsidR="00790AA9" w:rsidRDefault="00790AA9" w:rsidP="00790AA9">
            <w:pPr>
              <w:spacing w:before="120"/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337" w:type="dxa"/>
          </w:tcPr>
          <w:p w14:paraId="06FF5EDF" w14:textId="77777777" w:rsidR="00790AA9" w:rsidRDefault="00790AA9" w:rsidP="00790AA9">
            <w:pPr>
              <w:spacing w:before="120"/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993" w:type="dxa"/>
          </w:tcPr>
          <w:p w14:paraId="0DE750A1" w14:textId="77777777" w:rsidR="00790AA9" w:rsidRDefault="00790AA9" w:rsidP="009E1276">
            <w:pPr>
              <w:ind w:left="-993" w:right="-897"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Balance</w:t>
            </w:r>
          </w:p>
          <w:p w14:paraId="7E0CEC21" w14:textId="77777777" w:rsidR="00790AA9" w:rsidRDefault="00790AA9" w:rsidP="009E1276">
            <w:pPr>
              <w:jc w:val="center"/>
              <w:rPr>
                <w:rFonts w:asciiTheme="minorHAnsi" w:hAnsiTheme="minorHAnsi"/>
                <w:lang w:val="en-US"/>
              </w:rPr>
            </w:pPr>
            <w:r w:rsidRPr="00AB0401">
              <w:rPr>
                <w:rFonts w:asciiTheme="minorHAnsi" w:hAnsiTheme="minorHAnsi"/>
                <w:lang w:val="en-US"/>
              </w:rPr>
              <w:t>of Pay</w:t>
            </w:r>
          </w:p>
        </w:tc>
        <w:tc>
          <w:tcPr>
            <w:tcW w:w="2126" w:type="dxa"/>
          </w:tcPr>
          <w:p w14:paraId="50CB9E4E" w14:textId="77777777" w:rsidR="00790AA9" w:rsidRDefault="00790AA9" w:rsidP="00790AA9">
            <w:pPr>
              <w:spacing w:before="120"/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790AA9" w14:paraId="3547091A" w14:textId="77777777" w:rsidTr="009E1276">
        <w:trPr>
          <w:trHeight w:val="454"/>
        </w:trPr>
        <w:tc>
          <w:tcPr>
            <w:tcW w:w="1818" w:type="dxa"/>
          </w:tcPr>
          <w:p w14:paraId="3E9CAD66" w14:textId="77777777" w:rsidR="00790AA9" w:rsidRDefault="00790AA9" w:rsidP="00790AA9">
            <w:pPr>
              <w:spacing w:before="120"/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819" w:type="dxa"/>
          </w:tcPr>
          <w:p w14:paraId="1BB4E977" w14:textId="77777777" w:rsidR="00790AA9" w:rsidRDefault="00790AA9" w:rsidP="00790AA9">
            <w:pPr>
              <w:spacing w:before="120"/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818" w:type="dxa"/>
          </w:tcPr>
          <w:p w14:paraId="066D31AE" w14:textId="77777777" w:rsidR="00790AA9" w:rsidRDefault="00790AA9" w:rsidP="00790AA9">
            <w:pPr>
              <w:spacing w:before="120"/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337" w:type="dxa"/>
          </w:tcPr>
          <w:p w14:paraId="2617A393" w14:textId="77777777" w:rsidR="00790AA9" w:rsidRDefault="00790AA9" w:rsidP="00790AA9">
            <w:pPr>
              <w:spacing w:before="120"/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993" w:type="dxa"/>
          </w:tcPr>
          <w:p w14:paraId="73EAFD30" w14:textId="77777777" w:rsidR="00790AA9" w:rsidRDefault="00790AA9" w:rsidP="009E1276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126" w:type="dxa"/>
          </w:tcPr>
          <w:p w14:paraId="190022E2" w14:textId="77777777" w:rsidR="00790AA9" w:rsidRDefault="00790AA9" w:rsidP="00790AA9">
            <w:pPr>
              <w:spacing w:before="120"/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790AA9" w14:paraId="74BFF2EC" w14:textId="77777777" w:rsidTr="009E1276">
        <w:trPr>
          <w:trHeight w:val="454"/>
        </w:trPr>
        <w:tc>
          <w:tcPr>
            <w:tcW w:w="1818" w:type="dxa"/>
          </w:tcPr>
          <w:p w14:paraId="0134EB7D" w14:textId="77777777" w:rsidR="00790AA9" w:rsidRDefault="00790AA9" w:rsidP="00790AA9">
            <w:pPr>
              <w:spacing w:before="120"/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819" w:type="dxa"/>
          </w:tcPr>
          <w:p w14:paraId="663AC0FF" w14:textId="77777777" w:rsidR="00790AA9" w:rsidRDefault="00790AA9" w:rsidP="00790AA9">
            <w:pPr>
              <w:spacing w:before="120"/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818" w:type="dxa"/>
          </w:tcPr>
          <w:p w14:paraId="770AE561" w14:textId="77777777" w:rsidR="00790AA9" w:rsidRDefault="00790AA9" w:rsidP="00790AA9">
            <w:pPr>
              <w:spacing w:before="120"/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337" w:type="dxa"/>
          </w:tcPr>
          <w:p w14:paraId="780EB15F" w14:textId="77777777" w:rsidR="00790AA9" w:rsidRDefault="00790AA9" w:rsidP="00790AA9">
            <w:pPr>
              <w:spacing w:before="120"/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993" w:type="dxa"/>
          </w:tcPr>
          <w:p w14:paraId="66B78285" w14:textId="77777777" w:rsidR="00790AA9" w:rsidRDefault="00790AA9" w:rsidP="009E1276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126" w:type="dxa"/>
          </w:tcPr>
          <w:p w14:paraId="29170FA5" w14:textId="77777777" w:rsidR="00790AA9" w:rsidRDefault="00790AA9" w:rsidP="00790AA9">
            <w:pPr>
              <w:spacing w:before="120"/>
              <w:jc w:val="center"/>
              <w:rPr>
                <w:rFonts w:asciiTheme="minorHAnsi" w:hAnsiTheme="minorHAnsi"/>
                <w:lang w:val="en-US"/>
              </w:rPr>
            </w:pPr>
          </w:p>
        </w:tc>
      </w:tr>
    </w:tbl>
    <w:p w14:paraId="7138C7BD" w14:textId="77777777" w:rsidR="0013475C" w:rsidRPr="00AB0401" w:rsidRDefault="0013475C" w:rsidP="00790AA9">
      <w:pPr>
        <w:ind w:right="-897"/>
        <w:rPr>
          <w:rFonts w:asciiTheme="minorHAnsi" w:hAnsiTheme="minorHAnsi"/>
          <w:sz w:val="16"/>
          <w:szCs w:val="16"/>
          <w:lang w:val="en-US"/>
        </w:rPr>
      </w:pPr>
    </w:p>
    <w:p w14:paraId="7138C7BE" w14:textId="77777777" w:rsidR="0013475C" w:rsidRPr="003E74A3" w:rsidRDefault="0013475C" w:rsidP="0013475C">
      <w:pPr>
        <w:pStyle w:val="Heading1"/>
        <w:pBdr>
          <w:bottom w:val="single" w:sz="4" w:space="1" w:color="auto"/>
        </w:pBdr>
        <w:ind w:left="-993" w:right="-897"/>
        <w:rPr>
          <w:rFonts w:asciiTheme="minorHAnsi" w:hAnsiTheme="minorHAnsi"/>
          <w:color w:val="0096B7"/>
          <w:sz w:val="24"/>
          <w:szCs w:val="24"/>
        </w:rPr>
      </w:pPr>
      <w:r w:rsidRPr="003E74A3">
        <w:rPr>
          <w:rFonts w:asciiTheme="minorHAnsi" w:hAnsiTheme="minorHAnsi"/>
          <w:color w:val="0096B7"/>
          <w:sz w:val="24"/>
          <w:szCs w:val="24"/>
        </w:rPr>
        <w:t>Superannuation Details</w:t>
      </w:r>
    </w:p>
    <w:p w14:paraId="7138C7BF" w14:textId="77777777" w:rsidR="0013475C" w:rsidRPr="00AB0401" w:rsidRDefault="0013475C" w:rsidP="0013475C">
      <w:pPr>
        <w:ind w:left="-993" w:right="-897"/>
        <w:rPr>
          <w:rFonts w:asciiTheme="minorHAnsi" w:hAnsiTheme="minorHAnsi"/>
          <w:sz w:val="16"/>
          <w:szCs w:val="16"/>
          <w:lang w:val="en-US"/>
        </w:rPr>
      </w:pPr>
    </w:p>
    <w:p w14:paraId="7138C7C0" w14:textId="68C62CBE" w:rsidR="0013475C" w:rsidRDefault="0013475C" w:rsidP="0013475C">
      <w:pPr>
        <w:ind w:left="-993" w:right="-897"/>
        <w:rPr>
          <w:rFonts w:asciiTheme="minorHAnsi" w:hAnsiTheme="minorHAnsi"/>
          <w:lang w:val="en-US"/>
        </w:rPr>
      </w:pPr>
      <w:r w:rsidRPr="00AB0401">
        <w:rPr>
          <w:rFonts w:asciiTheme="minorHAnsi" w:hAnsiTheme="minorHAnsi"/>
          <w:lang w:val="en-US"/>
        </w:rPr>
        <w:t>Please outline below your superannuation details.</w:t>
      </w:r>
    </w:p>
    <w:p w14:paraId="15AF5502" w14:textId="025CFB5B" w:rsidR="00077A89" w:rsidRDefault="00077A89" w:rsidP="0013475C">
      <w:pPr>
        <w:ind w:left="-993" w:right="-897"/>
        <w:rPr>
          <w:rFonts w:asciiTheme="minorHAnsi" w:hAnsiTheme="minorHAnsi"/>
          <w:lang w:val="en-US"/>
        </w:rPr>
      </w:pPr>
    </w:p>
    <w:tbl>
      <w:tblPr>
        <w:tblStyle w:val="TableGrid"/>
        <w:tblW w:w="10911" w:type="dxa"/>
        <w:tblInd w:w="-993" w:type="dxa"/>
        <w:tblLook w:val="04A0" w:firstRow="1" w:lastRow="0" w:firstColumn="1" w:lastColumn="0" w:noHBand="0" w:noVBand="1"/>
      </w:tblPr>
      <w:tblGrid>
        <w:gridCol w:w="4532"/>
        <w:gridCol w:w="3119"/>
        <w:gridCol w:w="2268"/>
        <w:gridCol w:w="992"/>
      </w:tblGrid>
      <w:tr w:rsidR="00077A89" w14:paraId="252B9F17" w14:textId="77777777" w:rsidTr="009E1276">
        <w:trPr>
          <w:trHeight w:val="454"/>
        </w:trPr>
        <w:tc>
          <w:tcPr>
            <w:tcW w:w="4532" w:type="dxa"/>
          </w:tcPr>
          <w:p w14:paraId="22CF1E8C" w14:textId="77777777" w:rsidR="00077A89" w:rsidRPr="00BF7E6B" w:rsidRDefault="00077A89" w:rsidP="009E1276">
            <w:pPr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 w:rsidRPr="00BF7E6B">
              <w:rPr>
                <w:rFonts w:asciiTheme="minorHAnsi" w:hAnsiTheme="minorHAnsi"/>
                <w:b/>
                <w:bCs/>
                <w:lang w:val="en-US"/>
              </w:rPr>
              <w:t xml:space="preserve">Fund </w:t>
            </w:r>
          </w:p>
          <w:p w14:paraId="7ED3AF61" w14:textId="77777777" w:rsidR="00077A89" w:rsidRDefault="00077A89" w:rsidP="009E1276">
            <w:pPr>
              <w:jc w:val="center"/>
              <w:rPr>
                <w:rFonts w:asciiTheme="minorHAnsi" w:hAnsiTheme="minorHAnsi"/>
                <w:lang w:val="en-US"/>
              </w:rPr>
            </w:pPr>
            <w:r w:rsidRPr="00BF7E6B">
              <w:rPr>
                <w:rFonts w:asciiTheme="minorHAnsi" w:hAnsiTheme="minorHAnsi"/>
                <w:b/>
                <w:bCs/>
                <w:lang w:val="en-US"/>
              </w:rPr>
              <w:t>(include Name, Address and Phone Number)</w:t>
            </w:r>
          </w:p>
        </w:tc>
        <w:tc>
          <w:tcPr>
            <w:tcW w:w="3119" w:type="dxa"/>
          </w:tcPr>
          <w:p w14:paraId="19FC2A3B" w14:textId="77777777" w:rsidR="00077A89" w:rsidRPr="00BF7E6B" w:rsidRDefault="00077A89" w:rsidP="009E1276">
            <w:pPr>
              <w:pStyle w:val="Heading2"/>
              <w:ind w:left="-993" w:right="-897"/>
              <w:jc w:val="center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Member</w:t>
            </w:r>
            <w:r w:rsidRPr="00A17EFB">
              <w:rPr>
                <w:rFonts w:asciiTheme="minorHAnsi" w:hAnsiTheme="minorHAnsi"/>
                <w:color w:val="auto"/>
              </w:rPr>
              <w:t xml:space="preserve"> No</w:t>
            </w:r>
            <w:r>
              <w:rPr>
                <w:rFonts w:asciiTheme="minorHAnsi" w:hAnsiTheme="minorHAnsi"/>
                <w:color w:val="auto"/>
              </w:rPr>
              <w:t>.</w:t>
            </w:r>
          </w:p>
        </w:tc>
        <w:tc>
          <w:tcPr>
            <w:tcW w:w="2268" w:type="dxa"/>
          </w:tcPr>
          <w:p w14:paraId="79ECD500" w14:textId="77777777" w:rsidR="00077A89" w:rsidRPr="00A17EFB" w:rsidRDefault="00077A89" w:rsidP="009E1276">
            <w:pPr>
              <w:ind w:left="-993" w:right="-897"/>
              <w:jc w:val="center"/>
              <w:rPr>
                <w:rFonts w:asciiTheme="minorHAnsi" w:hAnsiTheme="minorHAnsi"/>
                <w:b/>
                <w:lang w:val="en-US"/>
              </w:rPr>
            </w:pPr>
            <w:r w:rsidRPr="00A17EFB">
              <w:rPr>
                <w:rFonts w:asciiTheme="minorHAnsi" w:hAnsiTheme="minorHAnsi"/>
                <w:b/>
                <w:lang w:val="en-US"/>
              </w:rPr>
              <w:t>Do wish to make any</w:t>
            </w:r>
          </w:p>
          <w:p w14:paraId="0DB44A5A" w14:textId="77777777" w:rsidR="00077A89" w:rsidRPr="00A17EFB" w:rsidRDefault="00077A89" w:rsidP="009E1276">
            <w:pPr>
              <w:ind w:left="-993" w:right="-897"/>
              <w:jc w:val="center"/>
              <w:rPr>
                <w:rFonts w:asciiTheme="minorHAnsi" w:hAnsiTheme="minorHAnsi"/>
                <w:b/>
                <w:lang w:val="en-US"/>
              </w:rPr>
            </w:pPr>
            <w:r w:rsidRPr="00A17EFB">
              <w:rPr>
                <w:rFonts w:asciiTheme="minorHAnsi" w:hAnsiTheme="minorHAnsi"/>
                <w:b/>
                <w:lang w:val="en-US"/>
              </w:rPr>
              <w:t>Employee Contributions</w:t>
            </w:r>
          </w:p>
          <w:p w14:paraId="58952128" w14:textId="77777777" w:rsidR="00077A89" w:rsidRDefault="00077A89" w:rsidP="009E1276">
            <w:pPr>
              <w:jc w:val="center"/>
              <w:rPr>
                <w:rFonts w:asciiTheme="minorHAnsi" w:hAnsiTheme="minorHAnsi"/>
                <w:lang w:val="en-US"/>
              </w:rPr>
            </w:pPr>
            <w:r w:rsidRPr="00A17EFB">
              <w:rPr>
                <w:rFonts w:asciiTheme="minorHAnsi" w:hAnsiTheme="minorHAnsi"/>
                <w:b/>
                <w:lang w:val="en-US"/>
              </w:rPr>
              <w:t>Yes/No</w:t>
            </w:r>
          </w:p>
        </w:tc>
        <w:tc>
          <w:tcPr>
            <w:tcW w:w="992" w:type="dxa"/>
            <w:vAlign w:val="center"/>
          </w:tcPr>
          <w:p w14:paraId="6C25D9CA" w14:textId="77777777" w:rsidR="00077A89" w:rsidRPr="00A17EFB" w:rsidRDefault="00077A89" w:rsidP="009E1276">
            <w:pPr>
              <w:ind w:left="-993" w:right="-897"/>
              <w:jc w:val="center"/>
              <w:rPr>
                <w:rFonts w:asciiTheme="minorHAnsi" w:hAnsiTheme="minorHAnsi"/>
                <w:b/>
                <w:lang w:val="en-US"/>
              </w:rPr>
            </w:pPr>
            <w:r w:rsidRPr="00A17EFB">
              <w:rPr>
                <w:rFonts w:asciiTheme="minorHAnsi" w:hAnsiTheme="minorHAnsi"/>
                <w:b/>
                <w:lang w:val="en-US"/>
              </w:rPr>
              <w:t>If yes,</w:t>
            </w:r>
          </w:p>
          <w:p w14:paraId="0321078F" w14:textId="77777777" w:rsidR="00077A89" w:rsidRDefault="00077A89" w:rsidP="009E1276">
            <w:pPr>
              <w:jc w:val="center"/>
              <w:rPr>
                <w:rFonts w:asciiTheme="minorHAnsi" w:hAnsiTheme="minorHAnsi"/>
                <w:lang w:val="en-US"/>
              </w:rPr>
            </w:pPr>
            <w:r w:rsidRPr="00A17EFB">
              <w:rPr>
                <w:rFonts w:asciiTheme="minorHAnsi" w:hAnsiTheme="minorHAnsi"/>
                <w:b/>
                <w:lang w:val="en-US"/>
              </w:rPr>
              <w:t>Amount</w:t>
            </w:r>
          </w:p>
        </w:tc>
      </w:tr>
      <w:tr w:rsidR="00077A89" w14:paraId="55EA4AD1" w14:textId="77777777" w:rsidTr="009E1276">
        <w:trPr>
          <w:trHeight w:val="454"/>
        </w:trPr>
        <w:tc>
          <w:tcPr>
            <w:tcW w:w="4532" w:type="dxa"/>
          </w:tcPr>
          <w:p w14:paraId="1582FA4B" w14:textId="77777777" w:rsidR="00077A89" w:rsidRDefault="00077A89" w:rsidP="00077A89">
            <w:pPr>
              <w:spacing w:before="120"/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119" w:type="dxa"/>
          </w:tcPr>
          <w:p w14:paraId="5CC8DDEB" w14:textId="77777777" w:rsidR="00077A89" w:rsidRDefault="00077A89" w:rsidP="00077A89">
            <w:pPr>
              <w:spacing w:before="120"/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268" w:type="dxa"/>
          </w:tcPr>
          <w:p w14:paraId="20F675F0" w14:textId="77777777" w:rsidR="00077A89" w:rsidRDefault="00077A89" w:rsidP="00077A89">
            <w:pPr>
              <w:spacing w:before="120"/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992" w:type="dxa"/>
          </w:tcPr>
          <w:p w14:paraId="2A172B71" w14:textId="77777777" w:rsidR="00077A89" w:rsidRDefault="00077A89" w:rsidP="00077A89">
            <w:pPr>
              <w:spacing w:before="120"/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077A89" w14:paraId="51A42B75" w14:textId="77777777" w:rsidTr="009E1276">
        <w:trPr>
          <w:trHeight w:val="454"/>
        </w:trPr>
        <w:tc>
          <w:tcPr>
            <w:tcW w:w="4532" w:type="dxa"/>
          </w:tcPr>
          <w:p w14:paraId="184519AE" w14:textId="77777777" w:rsidR="00077A89" w:rsidRDefault="00077A89" w:rsidP="00077A89">
            <w:pPr>
              <w:spacing w:before="120"/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119" w:type="dxa"/>
          </w:tcPr>
          <w:p w14:paraId="2DF6F550" w14:textId="77777777" w:rsidR="00077A89" w:rsidRDefault="00077A89" w:rsidP="00077A89">
            <w:pPr>
              <w:spacing w:before="120"/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268" w:type="dxa"/>
          </w:tcPr>
          <w:p w14:paraId="762DD460" w14:textId="77777777" w:rsidR="00077A89" w:rsidRDefault="00077A89" w:rsidP="00077A89">
            <w:pPr>
              <w:spacing w:before="120"/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992" w:type="dxa"/>
          </w:tcPr>
          <w:p w14:paraId="573970AB" w14:textId="77777777" w:rsidR="00077A89" w:rsidRDefault="00077A89" w:rsidP="00077A89">
            <w:pPr>
              <w:spacing w:before="120"/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077A89" w14:paraId="2458AFE1" w14:textId="77777777" w:rsidTr="009E1276">
        <w:trPr>
          <w:trHeight w:val="454"/>
        </w:trPr>
        <w:tc>
          <w:tcPr>
            <w:tcW w:w="4532" w:type="dxa"/>
          </w:tcPr>
          <w:p w14:paraId="22241174" w14:textId="77777777" w:rsidR="00077A89" w:rsidRDefault="00077A89" w:rsidP="00077A89">
            <w:pPr>
              <w:spacing w:before="120"/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119" w:type="dxa"/>
          </w:tcPr>
          <w:p w14:paraId="5CBE62D6" w14:textId="77777777" w:rsidR="00077A89" w:rsidRDefault="00077A89" w:rsidP="00077A89">
            <w:pPr>
              <w:spacing w:before="120"/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268" w:type="dxa"/>
          </w:tcPr>
          <w:p w14:paraId="0EE28177" w14:textId="77777777" w:rsidR="00077A89" w:rsidRDefault="00077A89" w:rsidP="00077A89">
            <w:pPr>
              <w:spacing w:before="120"/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992" w:type="dxa"/>
          </w:tcPr>
          <w:p w14:paraId="228D5DEA" w14:textId="77777777" w:rsidR="00077A89" w:rsidRDefault="00077A89" w:rsidP="00077A89">
            <w:pPr>
              <w:spacing w:before="120"/>
              <w:jc w:val="center"/>
              <w:rPr>
                <w:rFonts w:asciiTheme="minorHAnsi" w:hAnsiTheme="minorHAnsi"/>
                <w:lang w:val="en-US"/>
              </w:rPr>
            </w:pPr>
          </w:p>
        </w:tc>
      </w:tr>
    </w:tbl>
    <w:p w14:paraId="7138C7E9" w14:textId="77777777" w:rsidR="0013475C" w:rsidRPr="00AB0401" w:rsidRDefault="0013475C" w:rsidP="00077A89">
      <w:pPr>
        <w:ind w:right="-897"/>
        <w:rPr>
          <w:rFonts w:asciiTheme="minorHAnsi" w:hAnsiTheme="minorHAnsi"/>
          <w:sz w:val="16"/>
          <w:szCs w:val="16"/>
          <w:lang w:val="en-US"/>
        </w:rPr>
      </w:pPr>
    </w:p>
    <w:p w14:paraId="7138C7EA" w14:textId="38AAB053" w:rsidR="0013475C" w:rsidRPr="00AB0401" w:rsidRDefault="00077A89" w:rsidP="0013475C">
      <w:pPr>
        <w:ind w:left="-993" w:right="-897"/>
        <w:rPr>
          <w:rFonts w:asciiTheme="minorHAnsi" w:hAnsiTheme="minorHAnsi"/>
          <w:lang w:val="en-US"/>
        </w:rPr>
      </w:pPr>
      <w:sdt>
        <w:sdtPr>
          <w:rPr>
            <w:rFonts w:asciiTheme="minorHAnsi" w:hAnsiTheme="minorHAnsi"/>
            <w:lang w:val="en-US"/>
          </w:rPr>
          <w:id w:val="4507512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13475C" w:rsidRPr="00AB0401">
        <w:rPr>
          <w:rFonts w:asciiTheme="minorHAnsi" w:hAnsiTheme="minorHAnsi"/>
          <w:lang w:val="en-US"/>
        </w:rPr>
        <w:t xml:space="preserve"> I would like </w:t>
      </w:r>
      <w:r w:rsidR="00CC3219">
        <w:rPr>
          <w:rFonts w:asciiTheme="minorHAnsi" w:hAnsiTheme="minorHAnsi"/>
          <w:lang w:val="en-US"/>
        </w:rPr>
        <w:t>InfoTrack</w:t>
      </w:r>
      <w:r w:rsidR="0013475C" w:rsidRPr="00AB0401">
        <w:rPr>
          <w:rFonts w:asciiTheme="minorHAnsi" w:hAnsiTheme="minorHAnsi"/>
          <w:lang w:val="en-US"/>
        </w:rPr>
        <w:t xml:space="preserve"> to organise a fund for me.</w:t>
      </w:r>
    </w:p>
    <w:p w14:paraId="7138C7EB" w14:textId="77777777" w:rsidR="0013475C" w:rsidRPr="00AB0401" w:rsidRDefault="0013475C" w:rsidP="0013475C">
      <w:pPr>
        <w:ind w:left="-993" w:right="-897"/>
        <w:rPr>
          <w:rFonts w:asciiTheme="minorHAnsi" w:hAnsiTheme="minorHAnsi"/>
          <w:lang w:val="en-US"/>
        </w:rPr>
      </w:pPr>
    </w:p>
    <w:p w14:paraId="7138C7EC" w14:textId="77777777" w:rsidR="0013475C" w:rsidRPr="003E74A3" w:rsidRDefault="0013475C" w:rsidP="0013475C">
      <w:pPr>
        <w:pStyle w:val="Heading1"/>
        <w:pBdr>
          <w:bottom w:val="single" w:sz="4" w:space="1" w:color="auto"/>
        </w:pBdr>
        <w:ind w:left="-993" w:right="-897"/>
        <w:rPr>
          <w:rFonts w:asciiTheme="minorHAnsi" w:hAnsiTheme="minorHAnsi"/>
          <w:color w:val="0096B7"/>
          <w:sz w:val="24"/>
          <w:szCs w:val="24"/>
        </w:rPr>
      </w:pPr>
      <w:r w:rsidRPr="003E74A3">
        <w:rPr>
          <w:rFonts w:asciiTheme="minorHAnsi" w:hAnsiTheme="minorHAnsi"/>
          <w:color w:val="0096B7"/>
          <w:sz w:val="24"/>
          <w:szCs w:val="24"/>
        </w:rPr>
        <w:t>Signed</w:t>
      </w:r>
    </w:p>
    <w:p w14:paraId="7138C7ED" w14:textId="77777777" w:rsidR="0013475C" w:rsidRPr="00AB0401" w:rsidRDefault="0013475C" w:rsidP="0013475C">
      <w:pPr>
        <w:ind w:left="-993" w:right="-897"/>
        <w:rPr>
          <w:rFonts w:asciiTheme="minorHAnsi" w:hAnsiTheme="minorHAnsi"/>
          <w:lang w:val="en-US"/>
        </w:rPr>
      </w:pPr>
    </w:p>
    <w:tbl>
      <w:tblPr>
        <w:tblW w:w="10959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2513"/>
        <w:gridCol w:w="318"/>
        <w:gridCol w:w="4144"/>
        <w:gridCol w:w="796"/>
        <w:gridCol w:w="3188"/>
      </w:tblGrid>
      <w:tr w:rsidR="0013475C" w:rsidRPr="00BB13CC" w14:paraId="7138C7F3" w14:textId="77777777" w:rsidTr="00D1348E">
        <w:trPr>
          <w:trHeight w:val="472"/>
        </w:trPr>
        <w:tc>
          <w:tcPr>
            <w:tcW w:w="2513" w:type="dxa"/>
          </w:tcPr>
          <w:p w14:paraId="7138C7EE" w14:textId="77777777" w:rsidR="0013475C" w:rsidRPr="00BB13CC" w:rsidRDefault="0013475C" w:rsidP="00D1348E">
            <w:pPr>
              <w:spacing w:before="120" w:after="120"/>
              <w:ind w:left="-108"/>
              <w:rPr>
                <w:rFonts w:asciiTheme="minorHAnsi" w:hAnsiTheme="minorHAnsi"/>
                <w:lang w:val="en-US"/>
              </w:rPr>
            </w:pPr>
            <w:r w:rsidRPr="00BB13CC">
              <w:rPr>
                <w:rFonts w:asciiTheme="minorHAnsi" w:hAnsiTheme="minorHAnsi"/>
                <w:lang w:val="en-US"/>
              </w:rPr>
              <w:t>Employee Signature</w:t>
            </w:r>
          </w:p>
        </w:tc>
        <w:tc>
          <w:tcPr>
            <w:tcW w:w="318" w:type="dxa"/>
          </w:tcPr>
          <w:p w14:paraId="7138C7EF" w14:textId="77777777" w:rsidR="0013475C" w:rsidRPr="00BB13CC" w:rsidRDefault="0013475C" w:rsidP="00D1348E">
            <w:pPr>
              <w:spacing w:before="120" w:after="120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144" w:type="dxa"/>
            <w:tcBorders>
              <w:bottom w:val="single" w:sz="4" w:space="0" w:color="auto"/>
            </w:tcBorders>
          </w:tcPr>
          <w:p w14:paraId="7138C7F0" w14:textId="77777777" w:rsidR="0013475C" w:rsidRPr="00BB13CC" w:rsidRDefault="0013475C" w:rsidP="00D1348E">
            <w:pPr>
              <w:spacing w:before="120" w:after="120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796" w:type="dxa"/>
          </w:tcPr>
          <w:p w14:paraId="7138C7F1" w14:textId="77777777" w:rsidR="0013475C" w:rsidRPr="00BB13CC" w:rsidRDefault="0013475C" w:rsidP="00D1348E">
            <w:pPr>
              <w:spacing w:before="120" w:after="120"/>
              <w:rPr>
                <w:rFonts w:asciiTheme="minorHAnsi" w:hAnsiTheme="minorHAnsi"/>
                <w:lang w:val="en-US"/>
              </w:rPr>
            </w:pPr>
            <w:r w:rsidRPr="00BB13CC">
              <w:rPr>
                <w:rFonts w:asciiTheme="minorHAnsi" w:hAnsiTheme="minorHAnsi"/>
                <w:lang w:val="en-US"/>
              </w:rPr>
              <w:t>Date</w:t>
            </w:r>
          </w:p>
        </w:tc>
        <w:tc>
          <w:tcPr>
            <w:tcW w:w="3188" w:type="dxa"/>
            <w:tcBorders>
              <w:bottom w:val="single" w:sz="4" w:space="0" w:color="auto"/>
            </w:tcBorders>
          </w:tcPr>
          <w:p w14:paraId="7138C7F2" w14:textId="77777777" w:rsidR="0013475C" w:rsidRPr="00BB13CC" w:rsidRDefault="0013475C" w:rsidP="00D1348E">
            <w:pPr>
              <w:spacing w:before="120" w:after="120"/>
              <w:rPr>
                <w:rFonts w:asciiTheme="minorHAnsi" w:hAnsiTheme="minorHAnsi"/>
                <w:lang w:val="en-US"/>
              </w:rPr>
            </w:pPr>
          </w:p>
        </w:tc>
      </w:tr>
    </w:tbl>
    <w:p w14:paraId="7138C800" w14:textId="77777777" w:rsidR="0013475C" w:rsidRPr="00BB13CC" w:rsidRDefault="0013475C" w:rsidP="0013475C">
      <w:pPr>
        <w:ind w:left="-993" w:right="-897"/>
        <w:rPr>
          <w:rFonts w:asciiTheme="minorHAnsi" w:hAnsiTheme="minorHAnsi"/>
          <w:lang w:val="en-US"/>
        </w:rPr>
      </w:pPr>
    </w:p>
    <w:p w14:paraId="7138C801" w14:textId="77777777" w:rsidR="0013475C" w:rsidRPr="00BB13CC" w:rsidRDefault="0013475C" w:rsidP="0013475C">
      <w:pPr>
        <w:ind w:left="-993" w:right="-897"/>
        <w:rPr>
          <w:rFonts w:asciiTheme="minorHAnsi" w:hAnsiTheme="minorHAnsi"/>
          <w:lang w:val="en-US"/>
        </w:rPr>
      </w:pPr>
    </w:p>
    <w:p w14:paraId="7138C802" w14:textId="702F3BA9" w:rsidR="0013475C" w:rsidRPr="00BB13CC" w:rsidRDefault="0013475C" w:rsidP="0013475C">
      <w:pPr>
        <w:ind w:left="-993" w:right="-897"/>
        <w:rPr>
          <w:rFonts w:asciiTheme="minorHAnsi" w:hAnsiTheme="minorHAnsi"/>
          <w:lang w:val="en-US"/>
        </w:rPr>
      </w:pPr>
      <w:r w:rsidRPr="00BB13CC">
        <w:rPr>
          <w:rFonts w:asciiTheme="minorHAnsi" w:hAnsiTheme="minorHAnsi"/>
          <w:lang w:val="en-US"/>
        </w:rPr>
        <w:t>If any of the above details change</w:t>
      </w:r>
      <w:r w:rsidR="00077A89">
        <w:rPr>
          <w:rFonts w:asciiTheme="minorHAnsi" w:hAnsiTheme="minorHAnsi"/>
          <w:lang w:val="en-US"/>
        </w:rPr>
        <w:t>,</w:t>
      </w:r>
      <w:r w:rsidRPr="00BB13CC">
        <w:rPr>
          <w:rFonts w:asciiTheme="minorHAnsi" w:hAnsiTheme="minorHAnsi"/>
          <w:lang w:val="en-US"/>
        </w:rPr>
        <w:t xml:space="preserve"> please </w:t>
      </w:r>
      <w:r w:rsidR="00077A89">
        <w:rPr>
          <w:rFonts w:asciiTheme="minorHAnsi" w:hAnsiTheme="minorHAnsi"/>
          <w:lang w:val="en-US"/>
        </w:rPr>
        <w:t>notify HR.</w:t>
      </w:r>
    </w:p>
    <w:p w14:paraId="7138C803" w14:textId="77777777" w:rsidR="0013475C" w:rsidRPr="00BB13CC" w:rsidRDefault="0013475C" w:rsidP="0013475C">
      <w:pPr>
        <w:ind w:left="-993" w:right="-897"/>
        <w:rPr>
          <w:rFonts w:asciiTheme="minorHAnsi" w:hAnsiTheme="minorHAnsi"/>
        </w:rPr>
      </w:pPr>
    </w:p>
    <w:p w14:paraId="7138C804" w14:textId="77777777" w:rsidR="00AB0401" w:rsidRPr="00A17EFB" w:rsidRDefault="00AB0401" w:rsidP="00A17EFB"/>
    <w:sectPr w:rsidR="00AB0401" w:rsidRPr="00A17EFB" w:rsidSect="0088021B">
      <w:type w:val="continuous"/>
      <w:pgSz w:w="11906" w:h="16838"/>
      <w:pgMar w:top="2444" w:right="1440" w:bottom="1440" w:left="1440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2DD0EF" w14:textId="77777777" w:rsidR="006D54FA" w:rsidRDefault="006D54FA" w:rsidP="00567B5B">
      <w:r>
        <w:separator/>
      </w:r>
    </w:p>
    <w:p w14:paraId="06B54D19" w14:textId="77777777" w:rsidR="006D54FA" w:rsidRDefault="006D54FA" w:rsidP="00567B5B"/>
  </w:endnote>
  <w:endnote w:type="continuationSeparator" w:id="0">
    <w:p w14:paraId="74EEDF73" w14:textId="77777777" w:rsidR="006D54FA" w:rsidRDefault="006D54FA" w:rsidP="00567B5B">
      <w:r>
        <w:continuationSeparator/>
      </w:r>
    </w:p>
    <w:p w14:paraId="0AFF42E1" w14:textId="77777777" w:rsidR="006D54FA" w:rsidRDefault="006D54FA" w:rsidP="00567B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Optim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8C813" w14:textId="2B1B9C3E" w:rsidR="00D1348E" w:rsidRPr="0013475C" w:rsidRDefault="00D1348E" w:rsidP="0013475C">
    <w:pPr>
      <w:pStyle w:val="Footer"/>
      <w:tabs>
        <w:tab w:val="clear" w:pos="8306"/>
        <w:tab w:val="right" w:pos="11057"/>
      </w:tabs>
      <w:ind w:right="85"/>
      <w:rPr>
        <w:b/>
      </w:rPr>
    </w:pPr>
    <w:r w:rsidRPr="003E7283">
      <w:tab/>
    </w:r>
    <w:r>
      <w:tab/>
    </w:r>
    <w:r w:rsidRPr="003E7283">
      <w:t>Page</w:t>
    </w:r>
    <w:r>
      <w:t xml:space="preserve"> </w:t>
    </w:r>
    <w:r w:rsidR="007A5D96">
      <w:fldChar w:fldCharType="begin"/>
    </w:r>
    <w:r w:rsidR="007A5D96">
      <w:instrText xml:space="preserve"> PAGE   \* MERGEFORMAT </w:instrText>
    </w:r>
    <w:r w:rsidR="007A5D96">
      <w:fldChar w:fldCharType="separate"/>
    </w:r>
    <w:r w:rsidR="009D098B">
      <w:rPr>
        <w:noProof/>
      </w:rPr>
      <w:t>2</w:t>
    </w:r>
    <w:r w:rsidR="007A5D96">
      <w:rPr>
        <w:noProof/>
      </w:rPr>
      <w:fldChar w:fldCharType="end"/>
    </w:r>
    <w:r>
      <w:t xml:space="preserve"> of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8C81A" w14:textId="5330B67B" w:rsidR="00D1348E" w:rsidRPr="004A2B07" w:rsidRDefault="00D1348E" w:rsidP="00AB0401">
    <w:pPr>
      <w:pStyle w:val="Footer"/>
      <w:tabs>
        <w:tab w:val="clear" w:pos="8306"/>
        <w:tab w:val="right" w:pos="11057"/>
      </w:tabs>
      <w:ind w:right="85"/>
      <w:rPr>
        <w:b/>
      </w:rPr>
    </w:pPr>
    <w:r w:rsidRPr="003E7283">
      <w:tab/>
    </w:r>
    <w:r>
      <w:tab/>
    </w:r>
    <w:r w:rsidRPr="003E7283">
      <w:t>Page</w:t>
    </w:r>
    <w:r>
      <w:t xml:space="preserve"> </w:t>
    </w:r>
    <w:r w:rsidR="007A5D96">
      <w:fldChar w:fldCharType="begin"/>
    </w:r>
    <w:r w:rsidR="007A5D96">
      <w:instrText xml:space="preserve"> PAGE   \* MERGEFORMAT </w:instrText>
    </w:r>
    <w:r w:rsidR="007A5D96">
      <w:fldChar w:fldCharType="separate"/>
    </w:r>
    <w:r w:rsidR="009D098B">
      <w:rPr>
        <w:noProof/>
      </w:rPr>
      <w:t>1</w:t>
    </w:r>
    <w:r w:rsidR="007A5D96">
      <w:rPr>
        <w:noProof/>
      </w:rPr>
      <w:fldChar w:fldCharType="end"/>
    </w:r>
    <w:r>
      <w:t xml:space="preserve">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69781" w14:textId="77777777" w:rsidR="006D54FA" w:rsidRDefault="006D54FA" w:rsidP="00567B5B">
      <w:r>
        <w:separator/>
      </w:r>
    </w:p>
    <w:p w14:paraId="709F073A" w14:textId="77777777" w:rsidR="006D54FA" w:rsidRDefault="006D54FA" w:rsidP="00567B5B"/>
  </w:footnote>
  <w:footnote w:type="continuationSeparator" w:id="0">
    <w:p w14:paraId="371568E3" w14:textId="77777777" w:rsidR="006D54FA" w:rsidRDefault="006D54FA" w:rsidP="00567B5B">
      <w:r>
        <w:continuationSeparator/>
      </w:r>
    </w:p>
    <w:p w14:paraId="4B65954B" w14:textId="77777777" w:rsidR="006D54FA" w:rsidRDefault="006D54FA" w:rsidP="00567B5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8C812" w14:textId="534BCF4F" w:rsidR="00D1348E" w:rsidRDefault="0088021B" w:rsidP="0088021B">
    <w:pPr>
      <w:pStyle w:val="Header"/>
      <w:ind w:right="-897"/>
    </w:pPr>
    <w:r w:rsidRPr="00095985">
      <w:rPr>
        <w:noProof/>
        <w:lang w:val="en-US"/>
      </w:rPr>
      <w:drawing>
        <wp:inline distT="0" distB="0" distL="0" distR="0" wp14:anchorId="1E5CF992" wp14:editId="6FDF10C8">
          <wp:extent cx="2295525" cy="874097"/>
          <wp:effectExtent l="0" t="0" r="0" b="0"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3194" cy="877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863" w:type="dxa"/>
      <w:jc w:val="center"/>
      <w:tblLook w:val="01E0" w:firstRow="1" w:lastRow="1" w:firstColumn="1" w:lastColumn="1" w:noHBand="0" w:noVBand="0"/>
    </w:tblPr>
    <w:tblGrid>
      <w:gridCol w:w="6522"/>
      <w:gridCol w:w="4341"/>
    </w:tblGrid>
    <w:tr w:rsidR="007661B5" w:rsidRPr="004B46DB" w14:paraId="7138C817" w14:textId="77777777" w:rsidTr="00781F96">
      <w:trPr>
        <w:trHeight w:val="1187"/>
        <w:jc w:val="center"/>
      </w:trPr>
      <w:tc>
        <w:tcPr>
          <w:tcW w:w="6522" w:type="dxa"/>
        </w:tcPr>
        <w:p w14:paraId="7138C814" w14:textId="15B10EA2" w:rsidR="007661B5" w:rsidRPr="002A76AE" w:rsidRDefault="007661B5" w:rsidP="009C315C">
          <w:pPr>
            <w:tabs>
              <w:tab w:val="left" w:pos="3495"/>
            </w:tabs>
          </w:pPr>
        </w:p>
      </w:tc>
      <w:tc>
        <w:tcPr>
          <w:tcW w:w="4341" w:type="dxa"/>
          <w:vAlign w:val="bottom"/>
        </w:tcPr>
        <w:p w14:paraId="2978BDEE" w14:textId="77777777" w:rsidR="00781F96" w:rsidRDefault="007661B5" w:rsidP="009C315C">
          <w:pPr>
            <w:pStyle w:val="Footer"/>
            <w:ind w:left="-108"/>
            <w:jc w:val="right"/>
            <w:rPr>
              <w:rFonts w:ascii="Optima" w:hAnsi="Optima" w:cs="Arial"/>
              <w:color w:val="0096B7"/>
              <w:sz w:val="34"/>
              <w:szCs w:val="34"/>
            </w:rPr>
          </w:pPr>
          <w:r w:rsidRPr="002A76AE">
            <w:rPr>
              <w:rFonts w:ascii="Optima" w:hAnsi="Optima" w:cs="Arial"/>
              <w:color w:val="0096B7"/>
              <w:sz w:val="34"/>
              <w:szCs w:val="34"/>
            </w:rPr>
            <w:t xml:space="preserve"> </w:t>
          </w:r>
        </w:p>
        <w:p w14:paraId="7138C815" w14:textId="4386E7D5" w:rsidR="007661B5" w:rsidRPr="007661B5" w:rsidRDefault="00781F96" w:rsidP="009C315C">
          <w:pPr>
            <w:pStyle w:val="Footer"/>
            <w:ind w:left="-108"/>
            <w:jc w:val="right"/>
            <w:rPr>
              <w:rFonts w:asciiTheme="minorHAnsi" w:hAnsiTheme="minorHAnsi" w:cs="Arial"/>
              <w:b/>
              <w:color w:val="0096B7"/>
              <w:sz w:val="32"/>
              <w:szCs w:val="32"/>
            </w:rPr>
          </w:pPr>
          <w:r w:rsidRPr="00095985">
            <w:rPr>
              <w:noProof/>
              <w:lang w:val="en-US"/>
            </w:rPr>
            <w:drawing>
              <wp:inline distT="0" distB="0" distL="0" distR="0" wp14:anchorId="51C6BD0B" wp14:editId="5D0B25E9">
                <wp:extent cx="2295525" cy="874097"/>
                <wp:effectExtent l="0" t="0" r="0" b="0"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3194" cy="877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138C816" w14:textId="32A32166" w:rsidR="007661B5" w:rsidRPr="007A5D96" w:rsidRDefault="007661B5" w:rsidP="009C315C">
          <w:pPr>
            <w:pStyle w:val="Footer"/>
            <w:ind w:left="-108"/>
            <w:jc w:val="right"/>
            <w:rPr>
              <w:rFonts w:asciiTheme="minorHAnsi" w:hAnsiTheme="minorHAnsi" w:cs="Arial"/>
              <w:b/>
              <w:color w:val="0096B7"/>
              <w:sz w:val="28"/>
              <w:szCs w:val="28"/>
            </w:rPr>
          </w:pPr>
        </w:p>
      </w:tc>
    </w:tr>
  </w:tbl>
  <w:p w14:paraId="7138C819" w14:textId="7ED00D78" w:rsidR="00D1348E" w:rsidRPr="004A2B07" w:rsidRDefault="00D1348E" w:rsidP="00781F96">
    <w:pPr>
      <w:pStyle w:val="Header"/>
      <w:tabs>
        <w:tab w:val="left" w:pos="720"/>
      </w:tabs>
      <w:jc w:val="lef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2.15pt;height:13.1pt" o:bullet="t">
        <v:imagedata r:id="rId1" o:title="arrow"/>
      </v:shape>
    </w:pict>
  </w:numPicBullet>
  <w:numPicBullet w:numPicBulletId="1">
    <w:pict>
      <v:shape id="_x0000_i1052" type="#_x0000_t75" style="width:8.4pt;height:8.4pt" o:bullet="t">
        <v:imagedata r:id="rId2" o:title="square"/>
      </v:shape>
    </w:pict>
  </w:numPicBullet>
  <w:abstractNum w:abstractNumId="0" w15:restartNumberingAfterBreak="0">
    <w:nsid w:val="FFFFFF83"/>
    <w:multiLevelType w:val="singleLevel"/>
    <w:tmpl w:val="D5A232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5F1C10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7D1AD6"/>
    <w:multiLevelType w:val="hybridMultilevel"/>
    <w:tmpl w:val="70E216AE"/>
    <w:lvl w:ilvl="0" w:tplc="4EB251D0">
      <w:start w:val="1"/>
      <w:numFmt w:val="bullet"/>
      <w:lvlText w:val=""/>
      <w:lvlJc w:val="left"/>
      <w:pPr>
        <w:ind w:left="888" w:hanging="360"/>
      </w:pPr>
      <w:rPr>
        <w:rFonts w:ascii="Wingdings 2" w:hAnsi="Wingdings 2" w:hint="default"/>
        <w:color w:val="F79239"/>
        <w:sz w:val="16"/>
      </w:rPr>
    </w:lvl>
    <w:lvl w:ilvl="1" w:tplc="0C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3" w15:restartNumberingAfterBreak="0">
    <w:nsid w:val="194640DC"/>
    <w:multiLevelType w:val="hybridMultilevel"/>
    <w:tmpl w:val="E4B0CCE4"/>
    <w:lvl w:ilvl="0" w:tplc="6D3AB96E">
      <w:start w:val="1"/>
      <w:numFmt w:val="bullet"/>
      <w:lvlText w:val=""/>
      <w:lvlJc w:val="left"/>
      <w:pPr>
        <w:tabs>
          <w:tab w:val="num" w:pos="227"/>
        </w:tabs>
        <w:ind w:left="227" w:hanging="227"/>
      </w:pPr>
      <w:rPr>
        <w:rFonts w:ascii="Wingdings 2" w:hAnsi="Wingdings 2" w:hint="default"/>
        <w:color w:val="F79239"/>
        <w:sz w:val="16"/>
      </w:rPr>
    </w:lvl>
    <w:lvl w:ilvl="1" w:tplc="AC90889E">
      <w:start w:val="1"/>
      <w:numFmt w:val="bullet"/>
      <w:lvlText w:val=""/>
      <w:lvlJc w:val="left"/>
      <w:pPr>
        <w:tabs>
          <w:tab w:val="num" w:pos="1265"/>
        </w:tabs>
        <w:ind w:left="1378" w:hanging="298"/>
      </w:pPr>
      <w:rPr>
        <w:rFonts w:ascii="Wingdings" w:hAnsi="Wingdings" w:hint="default"/>
        <w:color w:val="FB7B1E"/>
        <w:sz w:val="16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11529"/>
    <w:multiLevelType w:val="hybridMultilevel"/>
    <w:tmpl w:val="117AD5DA"/>
    <w:lvl w:ilvl="0" w:tplc="0C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 w15:restartNumberingAfterBreak="0">
    <w:nsid w:val="283078F7"/>
    <w:multiLevelType w:val="hybridMultilevel"/>
    <w:tmpl w:val="E1783E30"/>
    <w:lvl w:ilvl="0" w:tplc="4EB251D0">
      <w:start w:val="1"/>
      <w:numFmt w:val="bullet"/>
      <w:lvlText w:val=""/>
      <w:lvlJc w:val="left"/>
      <w:pPr>
        <w:ind w:left="720" w:hanging="360"/>
      </w:pPr>
      <w:rPr>
        <w:rFonts w:ascii="Wingdings 2" w:hAnsi="Wingdings 2" w:hint="default"/>
        <w:color w:val="F79239"/>
        <w:sz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03E1D"/>
    <w:multiLevelType w:val="hybridMultilevel"/>
    <w:tmpl w:val="812E3052"/>
    <w:lvl w:ilvl="0" w:tplc="4EB251D0">
      <w:start w:val="1"/>
      <w:numFmt w:val="bullet"/>
      <w:lvlText w:val=""/>
      <w:lvlJc w:val="left"/>
      <w:pPr>
        <w:ind w:left="720" w:hanging="360"/>
      </w:pPr>
      <w:rPr>
        <w:rFonts w:ascii="Wingdings 2" w:hAnsi="Wingdings 2" w:hint="default"/>
        <w:color w:val="F79239"/>
        <w:sz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F5623"/>
    <w:multiLevelType w:val="hybridMultilevel"/>
    <w:tmpl w:val="7ECE3CA4"/>
    <w:lvl w:ilvl="0" w:tplc="4EB251D0">
      <w:start w:val="1"/>
      <w:numFmt w:val="bullet"/>
      <w:lvlText w:val=""/>
      <w:lvlJc w:val="left"/>
      <w:pPr>
        <w:ind w:left="890" w:hanging="360"/>
      </w:pPr>
      <w:rPr>
        <w:rFonts w:ascii="Wingdings 2" w:hAnsi="Wingdings 2" w:hint="default"/>
        <w:color w:val="F79239"/>
        <w:sz w:val="16"/>
      </w:rPr>
    </w:lvl>
    <w:lvl w:ilvl="1" w:tplc="0C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8" w15:restartNumberingAfterBreak="0">
    <w:nsid w:val="35970F99"/>
    <w:multiLevelType w:val="hybridMultilevel"/>
    <w:tmpl w:val="2A2C3300"/>
    <w:lvl w:ilvl="0" w:tplc="4EB251D0">
      <w:start w:val="1"/>
      <w:numFmt w:val="bullet"/>
      <w:lvlText w:val=""/>
      <w:lvlJc w:val="left"/>
      <w:pPr>
        <w:ind w:left="862" w:hanging="360"/>
      </w:pPr>
      <w:rPr>
        <w:rFonts w:ascii="Wingdings 2" w:hAnsi="Wingdings 2" w:hint="default"/>
        <w:color w:val="F79239"/>
        <w:sz w:val="16"/>
      </w:rPr>
    </w:lvl>
    <w:lvl w:ilvl="1" w:tplc="0C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376A1D79"/>
    <w:multiLevelType w:val="hybridMultilevel"/>
    <w:tmpl w:val="C632FDFE"/>
    <w:lvl w:ilvl="0" w:tplc="4EB251D0">
      <w:start w:val="1"/>
      <w:numFmt w:val="bullet"/>
      <w:lvlText w:val=""/>
      <w:lvlPicBulletId w:val="0"/>
      <w:lvlJc w:val="left"/>
      <w:pPr>
        <w:tabs>
          <w:tab w:val="num" w:pos="340"/>
        </w:tabs>
        <w:ind w:left="340" w:hanging="170"/>
      </w:pPr>
      <w:rPr>
        <w:rFonts w:ascii="Wingdings 2" w:hAnsi="Wingdings 2" w:hint="default"/>
        <w:color w:val="F79239"/>
        <w:sz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AF3124"/>
    <w:multiLevelType w:val="hybridMultilevel"/>
    <w:tmpl w:val="DBD4CE9E"/>
    <w:lvl w:ilvl="0" w:tplc="FFFFFFFF">
      <w:start w:val="1"/>
      <w:numFmt w:val="bullet"/>
      <w:lvlText w:val=""/>
      <w:lvlPicBulletId w:val="0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"/>
      <w:lvlPicBulletId w:val="1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555862"/>
    <w:multiLevelType w:val="hybridMultilevel"/>
    <w:tmpl w:val="08B0A186"/>
    <w:lvl w:ilvl="0" w:tplc="4EB251D0">
      <w:start w:val="1"/>
      <w:numFmt w:val="bullet"/>
      <w:lvlText w:val=""/>
      <w:lvlPicBulletId w:val="0"/>
      <w:lvlJc w:val="left"/>
      <w:pPr>
        <w:tabs>
          <w:tab w:val="num" w:pos="340"/>
        </w:tabs>
        <w:ind w:left="340" w:hanging="170"/>
      </w:pPr>
      <w:rPr>
        <w:rFonts w:ascii="Wingdings 2" w:hAnsi="Wingdings 2" w:hint="default"/>
        <w:color w:val="F79239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DB390F"/>
    <w:multiLevelType w:val="hybridMultilevel"/>
    <w:tmpl w:val="FED272F2"/>
    <w:lvl w:ilvl="0" w:tplc="0DCC9FEC">
      <w:start w:val="1"/>
      <w:numFmt w:val="bullet"/>
      <w:pStyle w:val="Bullet"/>
      <w:lvlText w:val=""/>
      <w:lvlJc w:val="left"/>
      <w:pPr>
        <w:tabs>
          <w:tab w:val="num" w:pos="823"/>
        </w:tabs>
        <w:ind w:left="823" w:hanging="113"/>
      </w:pPr>
      <w:rPr>
        <w:rFonts w:ascii="Wingdings 2" w:hAnsi="Wingdings 2" w:hint="default"/>
        <w:b/>
        <w:i w:val="0"/>
        <w:color w:val="auto"/>
        <w:sz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B096E"/>
    <w:multiLevelType w:val="hybridMultilevel"/>
    <w:tmpl w:val="4B1861FC"/>
    <w:lvl w:ilvl="0" w:tplc="FA92470E">
      <w:start w:val="1"/>
      <w:numFmt w:val="bullet"/>
      <w:lvlText w:val=""/>
      <w:lvlJc w:val="left"/>
      <w:pPr>
        <w:tabs>
          <w:tab w:val="num" w:pos="1021"/>
        </w:tabs>
        <w:ind w:left="1021" w:hanging="170"/>
      </w:pPr>
      <w:rPr>
        <w:rFonts w:ascii="Wingdings 2" w:hAnsi="Wingdings 2" w:hint="default"/>
        <w:color w:val="F79239"/>
        <w:sz w:val="16"/>
      </w:rPr>
    </w:lvl>
    <w:lvl w:ilvl="1" w:tplc="56E273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B3008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5E1A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50CC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94480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A67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B008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487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063817"/>
    <w:multiLevelType w:val="hybridMultilevel"/>
    <w:tmpl w:val="64382510"/>
    <w:lvl w:ilvl="0" w:tplc="4EB251D0">
      <w:start w:val="1"/>
      <w:numFmt w:val="bullet"/>
      <w:lvlText w:val=""/>
      <w:lvlPicBulletId w:val="0"/>
      <w:lvlJc w:val="left"/>
      <w:pPr>
        <w:ind w:left="890" w:hanging="360"/>
      </w:pPr>
      <w:rPr>
        <w:rFonts w:ascii="Wingdings 2" w:hAnsi="Wingdings 2" w:hint="default"/>
        <w:color w:val="F79239"/>
        <w:sz w:val="16"/>
      </w:rPr>
    </w:lvl>
    <w:lvl w:ilvl="1" w:tplc="0C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5" w15:restartNumberingAfterBreak="0">
    <w:nsid w:val="4D3A6281"/>
    <w:multiLevelType w:val="hybridMultilevel"/>
    <w:tmpl w:val="6E3A3A4A"/>
    <w:lvl w:ilvl="0" w:tplc="4EB251D0">
      <w:start w:val="1"/>
      <w:numFmt w:val="bullet"/>
      <w:lvlText w:val=""/>
      <w:lvlJc w:val="left"/>
      <w:pPr>
        <w:ind w:left="530" w:hanging="360"/>
      </w:pPr>
      <w:rPr>
        <w:rFonts w:ascii="Wingdings 2" w:hAnsi="Wingdings 2" w:hint="default"/>
        <w:color w:val="F79239"/>
        <w:sz w:val="16"/>
      </w:rPr>
    </w:lvl>
    <w:lvl w:ilvl="1" w:tplc="0C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6" w15:restartNumberingAfterBreak="0">
    <w:nsid w:val="4FDD1395"/>
    <w:multiLevelType w:val="hybridMultilevel"/>
    <w:tmpl w:val="CC66D9D6"/>
    <w:lvl w:ilvl="0" w:tplc="4EB251D0">
      <w:start w:val="1"/>
      <w:numFmt w:val="bullet"/>
      <w:lvlText w:val=""/>
      <w:lvlJc w:val="left"/>
      <w:pPr>
        <w:ind w:left="890" w:hanging="360"/>
      </w:pPr>
      <w:rPr>
        <w:rFonts w:ascii="Wingdings 2" w:hAnsi="Wingdings 2" w:hint="default"/>
        <w:color w:val="F79239"/>
        <w:sz w:val="16"/>
      </w:rPr>
    </w:lvl>
    <w:lvl w:ilvl="1" w:tplc="0C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7" w15:restartNumberingAfterBreak="0">
    <w:nsid w:val="510A42CE"/>
    <w:multiLevelType w:val="hybridMultilevel"/>
    <w:tmpl w:val="A65241C8"/>
    <w:lvl w:ilvl="0" w:tplc="1EB214E8">
      <w:start w:val="1"/>
      <w:numFmt w:val="bullet"/>
      <w:lvlText w:val=""/>
      <w:lvlJc w:val="left"/>
      <w:pPr>
        <w:tabs>
          <w:tab w:val="num" w:pos="170"/>
        </w:tabs>
        <w:ind w:left="170" w:hanging="170"/>
      </w:pPr>
      <w:rPr>
        <w:rFonts w:ascii="Wingdings 3" w:hAnsi="Wingdings 3" w:hint="default"/>
        <w:color w:val="F79239"/>
        <w:sz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B523F"/>
    <w:multiLevelType w:val="hybridMultilevel"/>
    <w:tmpl w:val="10B66AD2"/>
    <w:lvl w:ilvl="0" w:tplc="4EB251D0">
      <w:start w:val="1"/>
      <w:numFmt w:val="bullet"/>
      <w:lvlText w:val=""/>
      <w:lvlPicBulletId w:val="0"/>
      <w:lvlJc w:val="left"/>
      <w:pPr>
        <w:ind w:left="862" w:hanging="360"/>
      </w:pPr>
      <w:rPr>
        <w:rFonts w:ascii="Wingdings 2" w:hAnsi="Wingdings 2" w:hint="default"/>
        <w:color w:val="F79239"/>
        <w:sz w:val="16"/>
      </w:rPr>
    </w:lvl>
    <w:lvl w:ilvl="1" w:tplc="0C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52C509C6"/>
    <w:multiLevelType w:val="hybridMultilevel"/>
    <w:tmpl w:val="45483BD0"/>
    <w:lvl w:ilvl="0" w:tplc="2D2072FE">
      <w:start w:val="1"/>
      <w:numFmt w:val="bullet"/>
      <w:lvlText w:val=""/>
      <w:lvlPicBulletId w:val="0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9073C5"/>
    <w:multiLevelType w:val="hybridMultilevel"/>
    <w:tmpl w:val="9BAECF34"/>
    <w:lvl w:ilvl="0" w:tplc="4EB251D0">
      <w:start w:val="1"/>
      <w:numFmt w:val="bullet"/>
      <w:lvlText w:val=""/>
      <w:lvlJc w:val="left"/>
      <w:pPr>
        <w:ind w:left="720" w:hanging="360"/>
      </w:pPr>
      <w:rPr>
        <w:rFonts w:ascii="Wingdings 2" w:hAnsi="Wingdings 2" w:hint="default"/>
        <w:color w:val="F79239"/>
        <w:sz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5F6349"/>
    <w:multiLevelType w:val="hybridMultilevel"/>
    <w:tmpl w:val="5EEE234C"/>
    <w:lvl w:ilvl="0" w:tplc="4EB251D0">
      <w:start w:val="1"/>
      <w:numFmt w:val="bullet"/>
      <w:lvlText w:val=""/>
      <w:lvlJc w:val="left"/>
      <w:pPr>
        <w:ind w:left="720" w:hanging="360"/>
      </w:pPr>
      <w:rPr>
        <w:rFonts w:ascii="Wingdings 2" w:hAnsi="Wingdings 2" w:hint="default"/>
        <w:color w:val="F79239"/>
        <w:sz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E81CDD"/>
    <w:multiLevelType w:val="hybridMultilevel"/>
    <w:tmpl w:val="383E08AC"/>
    <w:lvl w:ilvl="0" w:tplc="B9102894">
      <w:start w:val="1"/>
      <w:numFmt w:val="bullet"/>
      <w:lvlText w:val=""/>
      <w:lvlJc w:val="left"/>
      <w:pPr>
        <w:tabs>
          <w:tab w:val="num" w:pos="510"/>
        </w:tabs>
        <w:ind w:left="510" w:hanging="170"/>
      </w:pPr>
      <w:rPr>
        <w:rFonts w:ascii="Wingdings 2" w:hAnsi="Wingdings 2" w:hint="default"/>
        <w:color w:val="F79239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4019FA"/>
    <w:multiLevelType w:val="hybridMultilevel"/>
    <w:tmpl w:val="9E244AB0"/>
    <w:lvl w:ilvl="0" w:tplc="0D3E41C0">
      <w:start w:val="1"/>
      <w:numFmt w:val="bullet"/>
      <w:lvlText w:val=""/>
      <w:lvlJc w:val="left"/>
      <w:pPr>
        <w:tabs>
          <w:tab w:val="num" w:pos="1360"/>
        </w:tabs>
        <w:ind w:left="1530" w:hanging="170"/>
      </w:pPr>
      <w:rPr>
        <w:rFonts w:ascii="Wingdings 3" w:hAnsi="Wingdings 3" w:hint="default"/>
        <w:color w:val="000000"/>
      </w:rPr>
    </w:lvl>
    <w:lvl w:ilvl="1" w:tplc="0C090003" w:tentative="1">
      <w:start w:val="1"/>
      <w:numFmt w:val="bullet"/>
      <w:lvlText w:val="o"/>
      <w:lvlJc w:val="left"/>
      <w:pPr>
        <w:tabs>
          <w:tab w:val="num" w:pos="2800"/>
        </w:tabs>
        <w:ind w:left="2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520"/>
        </w:tabs>
        <w:ind w:left="3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4240"/>
        </w:tabs>
        <w:ind w:left="4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960"/>
        </w:tabs>
        <w:ind w:left="4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680"/>
        </w:tabs>
        <w:ind w:left="5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6400"/>
        </w:tabs>
        <w:ind w:left="6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7120"/>
        </w:tabs>
        <w:ind w:left="7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840"/>
        </w:tabs>
        <w:ind w:left="7840" w:hanging="360"/>
      </w:pPr>
      <w:rPr>
        <w:rFonts w:ascii="Wingdings" w:hAnsi="Wingdings" w:hint="default"/>
      </w:rPr>
    </w:lvl>
  </w:abstractNum>
  <w:abstractNum w:abstractNumId="24" w15:restartNumberingAfterBreak="0">
    <w:nsid w:val="6BBF563E"/>
    <w:multiLevelType w:val="multilevel"/>
    <w:tmpl w:val="C3C4CA56"/>
    <w:styleLink w:val="StyleBulletedBoldCustomColorRGB24714657"/>
    <w:lvl w:ilvl="0">
      <w:start w:val="1"/>
      <w:numFmt w:val="bullet"/>
      <w:lvlText w:val=""/>
      <w:lvlJc w:val="left"/>
      <w:pPr>
        <w:tabs>
          <w:tab w:val="num" w:pos="340"/>
        </w:tabs>
        <w:ind w:left="340" w:hanging="170"/>
      </w:pPr>
      <w:rPr>
        <w:rFonts w:ascii="Wingdings 2" w:hAnsi="Wingdings 2"/>
        <w:bCs/>
        <w:color w:val="000000"/>
        <w:sz w:val="16"/>
      </w:rPr>
    </w:lvl>
    <w:lvl w:ilvl="1">
      <w:start w:val="1"/>
      <w:numFmt w:val="bullet"/>
      <w:lvlText w:val=""/>
      <w:lvlJc w:val="left"/>
      <w:pPr>
        <w:tabs>
          <w:tab w:val="num" w:pos="1250"/>
        </w:tabs>
        <w:ind w:left="1250" w:hanging="170"/>
      </w:pPr>
      <w:rPr>
        <w:rFonts w:ascii="Wingdings 2" w:hAnsi="Wingdings 2" w:hint="default"/>
        <w:color w:val="F79239"/>
        <w:sz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77193B"/>
    <w:multiLevelType w:val="hybridMultilevel"/>
    <w:tmpl w:val="B46ADA44"/>
    <w:lvl w:ilvl="0" w:tplc="4E36DCD0">
      <w:start w:val="1"/>
      <w:numFmt w:val="bullet"/>
      <w:lvlText w:val=""/>
      <w:lvlPicBulletId w:val="0"/>
      <w:lvlJc w:val="left"/>
      <w:pPr>
        <w:tabs>
          <w:tab w:val="num" w:pos="340"/>
        </w:tabs>
        <w:ind w:left="340" w:hanging="170"/>
      </w:pPr>
      <w:rPr>
        <w:rFonts w:ascii="Symbol" w:hAnsi="Symbol" w:hint="default"/>
        <w:color w:val="auto"/>
      </w:rPr>
    </w:lvl>
    <w:lvl w:ilvl="1" w:tplc="92D46C04">
      <w:start w:val="1"/>
      <w:numFmt w:val="bullet"/>
      <w:lvlText w:val=""/>
      <w:lvlJc w:val="left"/>
      <w:pPr>
        <w:tabs>
          <w:tab w:val="num" w:pos="1420"/>
        </w:tabs>
        <w:ind w:left="1420" w:hanging="170"/>
      </w:pPr>
      <w:rPr>
        <w:rFonts w:ascii="Wingdings 2" w:hAnsi="Wingdings 2" w:hint="default"/>
        <w:color w:val="F79239"/>
        <w:sz w:val="16"/>
      </w:rPr>
    </w:lvl>
    <w:lvl w:ilvl="2" w:tplc="0C09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26" w15:restartNumberingAfterBreak="0">
    <w:nsid w:val="7B623DED"/>
    <w:multiLevelType w:val="hybridMultilevel"/>
    <w:tmpl w:val="C4E06D56"/>
    <w:lvl w:ilvl="0" w:tplc="0C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7" w15:restartNumberingAfterBreak="0">
    <w:nsid w:val="7DC7056D"/>
    <w:multiLevelType w:val="hybridMultilevel"/>
    <w:tmpl w:val="D5248524"/>
    <w:lvl w:ilvl="0" w:tplc="4EB251D0">
      <w:start w:val="1"/>
      <w:numFmt w:val="bullet"/>
      <w:lvlText w:val=""/>
      <w:lvlPicBulletId w:val="0"/>
      <w:lvlJc w:val="left"/>
      <w:pPr>
        <w:ind w:left="720" w:hanging="360"/>
      </w:pPr>
      <w:rPr>
        <w:rFonts w:ascii="Wingdings 2" w:hAnsi="Wingdings 2" w:hint="default"/>
        <w:color w:val="F79239"/>
        <w:sz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13"/>
  </w:num>
  <w:num w:numId="4">
    <w:abstractNumId w:val="9"/>
  </w:num>
  <w:num w:numId="5">
    <w:abstractNumId w:val="17"/>
  </w:num>
  <w:num w:numId="6">
    <w:abstractNumId w:val="22"/>
  </w:num>
  <w:num w:numId="7">
    <w:abstractNumId w:val="11"/>
  </w:num>
  <w:num w:numId="8">
    <w:abstractNumId w:val="15"/>
  </w:num>
  <w:num w:numId="9">
    <w:abstractNumId w:val="20"/>
  </w:num>
  <w:num w:numId="10">
    <w:abstractNumId w:val="14"/>
  </w:num>
  <w:num w:numId="11">
    <w:abstractNumId w:val="26"/>
  </w:num>
  <w:num w:numId="12">
    <w:abstractNumId w:val="4"/>
  </w:num>
  <w:num w:numId="13">
    <w:abstractNumId w:val="6"/>
  </w:num>
  <w:num w:numId="14">
    <w:abstractNumId w:val="21"/>
  </w:num>
  <w:num w:numId="15">
    <w:abstractNumId w:val="16"/>
  </w:num>
  <w:num w:numId="16">
    <w:abstractNumId w:val="18"/>
  </w:num>
  <w:num w:numId="17">
    <w:abstractNumId w:val="5"/>
  </w:num>
  <w:num w:numId="18">
    <w:abstractNumId w:val="8"/>
  </w:num>
  <w:num w:numId="19">
    <w:abstractNumId w:val="27"/>
  </w:num>
  <w:num w:numId="20">
    <w:abstractNumId w:val="2"/>
  </w:num>
  <w:num w:numId="21">
    <w:abstractNumId w:val="7"/>
  </w:num>
  <w:num w:numId="22">
    <w:abstractNumId w:val="19"/>
  </w:num>
  <w:num w:numId="23">
    <w:abstractNumId w:val="10"/>
  </w:num>
  <w:num w:numId="24">
    <w:abstractNumId w:val="3"/>
  </w:num>
  <w:num w:numId="25">
    <w:abstractNumId w:val="3"/>
  </w:num>
  <w:num w:numId="26">
    <w:abstractNumId w:val="23"/>
  </w:num>
  <w:num w:numId="27">
    <w:abstractNumId w:val="12"/>
  </w:num>
  <w:num w:numId="28">
    <w:abstractNumId w:val="12"/>
  </w:num>
  <w:num w:numId="29">
    <w:abstractNumId w:val="23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0"/>
  </w:num>
  <w:num w:numId="38">
    <w:abstractNumId w:val="1"/>
  </w:num>
  <w:num w:numId="39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80"/>
  <w:displayHorizontalDrawingGridEvery w:val="2"/>
  <w:doNotShadeFormData/>
  <w:characterSpacingControl w:val="doNotCompress"/>
  <w:hdrShapeDefaults>
    <o:shapedefaults v:ext="edit" spidmax="2049" fillcolor="#b4cfea" strokecolor="#b4cfea">
      <v:fill color="#b4cfea" color2="fill lighten(51)" focusposition="1" focussize="" method="linear sigma" type="gradient"/>
      <v:stroke color="#b4cfea"/>
      <o:colormru v:ext="edit" colors="#f7923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LEAPCharacterCount" w:val="1557"/>
    <w:docVar w:name="LEAPCursorEndPosition" w:val="0"/>
    <w:docVar w:name="LEAPCursorStartPosition" w:val="0"/>
    <w:docVar w:name="LEAPDefaultView" w:val="3"/>
    <w:docVar w:name="LEAPFilePath" w:val="C:\Users\lball\AppData\Local\Temp\LEAP\Cu\Employee Details Form.docx"/>
    <w:docVar w:name="LEAPMatterCode" w:val="579"/>
    <w:docVar w:name="LEAPMergeFilePath" w:val="C:\Users\lball\AppData\Local\Temp\LEAP\LEAPFields13396X.dat"/>
    <w:docVar w:name="LEAPTempFilePath" w:val="C:\Users\lball\AppData\Local\Temp\LEAP\"/>
    <w:docVar w:name="LEAPTempPath" w:val="C:\Users\lball\AppData\Local\Temp\LEAP\"/>
    <w:docVar w:name="LEAPUniqueCode" w:val="13396"/>
    <w:docVar w:name="WeHidTheRibbon" w:val="False"/>
  </w:docVars>
  <w:rsids>
    <w:rsidRoot w:val="004D03C9"/>
    <w:rsid w:val="00003C22"/>
    <w:rsid w:val="000057D4"/>
    <w:rsid w:val="0001608B"/>
    <w:rsid w:val="0001751A"/>
    <w:rsid w:val="0002240F"/>
    <w:rsid w:val="00025FDC"/>
    <w:rsid w:val="00026418"/>
    <w:rsid w:val="000264CA"/>
    <w:rsid w:val="0002769F"/>
    <w:rsid w:val="00027FBC"/>
    <w:rsid w:val="000311FB"/>
    <w:rsid w:val="0003245E"/>
    <w:rsid w:val="00034A77"/>
    <w:rsid w:val="00035EB9"/>
    <w:rsid w:val="00036249"/>
    <w:rsid w:val="0003657C"/>
    <w:rsid w:val="000369D2"/>
    <w:rsid w:val="000415C7"/>
    <w:rsid w:val="0004565F"/>
    <w:rsid w:val="000518F9"/>
    <w:rsid w:val="00052BEF"/>
    <w:rsid w:val="000535F7"/>
    <w:rsid w:val="00057925"/>
    <w:rsid w:val="00057D7F"/>
    <w:rsid w:val="00057E11"/>
    <w:rsid w:val="00061004"/>
    <w:rsid w:val="00064390"/>
    <w:rsid w:val="0006772F"/>
    <w:rsid w:val="00074D40"/>
    <w:rsid w:val="00075D15"/>
    <w:rsid w:val="00076FA4"/>
    <w:rsid w:val="000777E8"/>
    <w:rsid w:val="00077A89"/>
    <w:rsid w:val="00080C34"/>
    <w:rsid w:val="00080D58"/>
    <w:rsid w:val="00080E49"/>
    <w:rsid w:val="00082641"/>
    <w:rsid w:val="00087073"/>
    <w:rsid w:val="0009238E"/>
    <w:rsid w:val="00094933"/>
    <w:rsid w:val="00095134"/>
    <w:rsid w:val="000953AE"/>
    <w:rsid w:val="00096D3F"/>
    <w:rsid w:val="0009720B"/>
    <w:rsid w:val="000A01F3"/>
    <w:rsid w:val="000A69D5"/>
    <w:rsid w:val="000B56F4"/>
    <w:rsid w:val="000C07C2"/>
    <w:rsid w:val="000C21CE"/>
    <w:rsid w:val="000C243C"/>
    <w:rsid w:val="000C35E3"/>
    <w:rsid w:val="000C60BD"/>
    <w:rsid w:val="000C6BDF"/>
    <w:rsid w:val="000D0421"/>
    <w:rsid w:val="000D154F"/>
    <w:rsid w:val="000E008C"/>
    <w:rsid w:val="000F0031"/>
    <w:rsid w:val="000F0869"/>
    <w:rsid w:val="000F2CAC"/>
    <w:rsid w:val="000F31DB"/>
    <w:rsid w:val="000F3ACA"/>
    <w:rsid w:val="00100FA0"/>
    <w:rsid w:val="001016F0"/>
    <w:rsid w:val="00103AC9"/>
    <w:rsid w:val="00107535"/>
    <w:rsid w:val="00111B71"/>
    <w:rsid w:val="00111D52"/>
    <w:rsid w:val="00117CF5"/>
    <w:rsid w:val="001245D9"/>
    <w:rsid w:val="00132572"/>
    <w:rsid w:val="001331C7"/>
    <w:rsid w:val="00134100"/>
    <w:rsid w:val="0013475C"/>
    <w:rsid w:val="00135AA8"/>
    <w:rsid w:val="00140F44"/>
    <w:rsid w:val="00141627"/>
    <w:rsid w:val="001479B0"/>
    <w:rsid w:val="00150435"/>
    <w:rsid w:val="00153A86"/>
    <w:rsid w:val="00156B9B"/>
    <w:rsid w:val="00157417"/>
    <w:rsid w:val="001633AD"/>
    <w:rsid w:val="0016553F"/>
    <w:rsid w:val="00165AFF"/>
    <w:rsid w:val="00167393"/>
    <w:rsid w:val="00170603"/>
    <w:rsid w:val="001732BD"/>
    <w:rsid w:val="00174096"/>
    <w:rsid w:val="0017450C"/>
    <w:rsid w:val="0018058F"/>
    <w:rsid w:val="00182D7C"/>
    <w:rsid w:val="0018352D"/>
    <w:rsid w:val="0018622D"/>
    <w:rsid w:val="00193228"/>
    <w:rsid w:val="00195C10"/>
    <w:rsid w:val="00197184"/>
    <w:rsid w:val="001A4151"/>
    <w:rsid w:val="001A55A3"/>
    <w:rsid w:val="001A56E8"/>
    <w:rsid w:val="001A63E0"/>
    <w:rsid w:val="001A73D4"/>
    <w:rsid w:val="001B2874"/>
    <w:rsid w:val="001B6F67"/>
    <w:rsid w:val="001C5EBB"/>
    <w:rsid w:val="001C7AD4"/>
    <w:rsid w:val="001D39DE"/>
    <w:rsid w:val="001D696D"/>
    <w:rsid w:val="001D7F69"/>
    <w:rsid w:val="001E12E3"/>
    <w:rsid w:val="001E5397"/>
    <w:rsid w:val="001F3D26"/>
    <w:rsid w:val="001F3E1B"/>
    <w:rsid w:val="001F3F05"/>
    <w:rsid w:val="001F68B1"/>
    <w:rsid w:val="00200F06"/>
    <w:rsid w:val="00205277"/>
    <w:rsid w:val="00205CF2"/>
    <w:rsid w:val="0021202F"/>
    <w:rsid w:val="0021350D"/>
    <w:rsid w:val="00216BAB"/>
    <w:rsid w:val="002201E0"/>
    <w:rsid w:val="0022227F"/>
    <w:rsid w:val="0022316A"/>
    <w:rsid w:val="00223CFD"/>
    <w:rsid w:val="00225FA8"/>
    <w:rsid w:val="002260CA"/>
    <w:rsid w:val="0022709A"/>
    <w:rsid w:val="00231549"/>
    <w:rsid w:val="00233E06"/>
    <w:rsid w:val="00234593"/>
    <w:rsid w:val="00236CE2"/>
    <w:rsid w:val="0023726C"/>
    <w:rsid w:val="0024036C"/>
    <w:rsid w:val="00245F9D"/>
    <w:rsid w:val="0024770F"/>
    <w:rsid w:val="00247E5F"/>
    <w:rsid w:val="00256315"/>
    <w:rsid w:val="002612CA"/>
    <w:rsid w:val="00263BCB"/>
    <w:rsid w:val="002655A1"/>
    <w:rsid w:val="002715C9"/>
    <w:rsid w:val="00271753"/>
    <w:rsid w:val="00271D1C"/>
    <w:rsid w:val="00271F40"/>
    <w:rsid w:val="00285189"/>
    <w:rsid w:val="00287719"/>
    <w:rsid w:val="00295798"/>
    <w:rsid w:val="0029654D"/>
    <w:rsid w:val="00296862"/>
    <w:rsid w:val="00296B5D"/>
    <w:rsid w:val="002A0BCB"/>
    <w:rsid w:val="002A31FB"/>
    <w:rsid w:val="002B2E32"/>
    <w:rsid w:val="002B36B2"/>
    <w:rsid w:val="002B5E35"/>
    <w:rsid w:val="002B782E"/>
    <w:rsid w:val="002C0B02"/>
    <w:rsid w:val="002C37F1"/>
    <w:rsid w:val="002C4D2D"/>
    <w:rsid w:val="002C542F"/>
    <w:rsid w:val="002C68B2"/>
    <w:rsid w:val="002C751A"/>
    <w:rsid w:val="002D0962"/>
    <w:rsid w:val="002D319F"/>
    <w:rsid w:val="002D39C4"/>
    <w:rsid w:val="002D39CC"/>
    <w:rsid w:val="002D3DEC"/>
    <w:rsid w:val="002D49CC"/>
    <w:rsid w:val="002D5750"/>
    <w:rsid w:val="002D6250"/>
    <w:rsid w:val="002D7528"/>
    <w:rsid w:val="002D7D4A"/>
    <w:rsid w:val="002E190B"/>
    <w:rsid w:val="002E2A1D"/>
    <w:rsid w:val="002E33D6"/>
    <w:rsid w:val="0030013F"/>
    <w:rsid w:val="00301475"/>
    <w:rsid w:val="00303354"/>
    <w:rsid w:val="00306E07"/>
    <w:rsid w:val="00312C25"/>
    <w:rsid w:val="00314576"/>
    <w:rsid w:val="0031498D"/>
    <w:rsid w:val="003156A6"/>
    <w:rsid w:val="00316432"/>
    <w:rsid w:val="0031716E"/>
    <w:rsid w:val="00321ED8"/>
    <w:rsid w:val="0032351E"/>
    <w:rsid w:val="003239F9"/>
    <w:rsid w:val="00326F44"/>
    <w:rsid w:val="00327E93"/>
    <w:rsid w:val="00331ABB"/>
    <w:rsid w:val="00333812"/>
    <w:rsid w:val="00335C90"/>
    <w:rsid w:val="00336D78"/>
    <w:rsid w:val="00340288"/>
    <w:rsid w:val="003434EC"/>
    <w:rsid w:val="00345753"/>
    <w:rsid w:val="003475F1"/>
    <w:rsid w:val="003529CD"/>
    <w:rsid w:val="00352D24"/>
    <w:rsid w:val="00357D07"/>
    <w:rsid w:val="0036369D"/>
    <w:rsid w:val="003713C8"/>
    <w:rsid w:val="00382498"/>
    <w:rsid w:val="00382F31"/>
    <w:rsid w:val="00385A56"/>
    <w:rsid w:val="00385BA6"/>
    <w:rsid w:val="00386352"/>
    <w:rsid w:val="003876DC"/>
    <w:rsid w:val="0039018C"/>
    <w:rsid w:val="00392260"/>
    <w:rsid w:val="00393F20"/>
    <w:rsid w:val="003941B4"/>
    <w:rsid w:val="00394C7C"/>
    <w:rsid w:val="003A24C0"/>
    <w:rsid w:val="003A33E4"/>
    <w:rsid w:val="003A650B"/>
    <w:rsid w:val="003A6698"/>
    <w:rsid w:val="003B7035"/>
    <w:rsid w:val="003C002B"/>
    <w:rsid w:val="003C0A32"/>
    <w:rsid w:val="003C3EE7"/>
    <w:rsid w:val="003C4841"/>
    <w:rsid w:val="003C7108"/>
    <w:rsid w:val="003C72F0"/>
    <w:rsid w:val="003C7735"/>
    <w:rsid w:val="003D198B"/>
    <w:rsid w:val="003D1FCD"/>
    <w:rsid w:val="003D4147"/>
    <w:rsid w:val="003E0BB7"/>
    <w:rsid w:val="003E1736"/>
    <w:rsid w:val="003E1AF4"/>
    <w:rsid w:val="003E1C77"/>
    <w:rsid w:val="003E3ABD"/>
    <w:rsid w:val="003E5A99"/>
    <w:rsid w:val="003E5EAA"/>
    <w:rsid w:val="003E6306"/>
    <w:rsid w:val="003E652E"/>
    <w:rsid w:val="003E6749"/>
    <w:rsid w:val="003E7283"/>
    <w:rsid w:val="003E74A3"/>
    <w:rsid w:val="003F088C"/>
    <w:rsid w:val="003F279D"/>
    <w:rsid w:val="003F63E0"/>
    <w:rsid w:val="003F6EF8"/>
    <w:rsid w:val="00410AB6"/>
    <w:rsid w:val="00412349"/>
    <w:rsid w:val="004126E6"/>
    <w:rsid w:val="00412A44"/>
    <w:rsid w:val="00414FB2"/>
    <w:rsid w:val="004158B7"/>
    <w:rsid w:val="0041681F"/>
    <w:rsid w:val="00417FE7"/>
    <w:rsid w:val="00421453"/>
    <w:rsid w:val="004217F0"/>
    <w:rsid w:val="00421B14"/>
    <w:rsid w:val="004233E4"/>
    <w:rsid w:val="00425583"/>
    <w:rsid w:val="004258F3"/>
    <w:rsid w:val="00426A8D"/>
    <w:rsid w:val="0043132A"/>
    <w:rsid w:val="00433E42"/>
    <w:rsid w:val="00434530"/>
    <w:rsid w:val="00435670"/>
    <w:rsid w:val="00437852"/>
    <w:rsid w:val="00437DBA"/>
    <w:rsid w:val="00447312"/>
    <w:rsid w:val="00447B4D"/>
    <w:rsid w:val="00452715"/>
    <w:rsid w:val="004536FB"/>
    <w:rsid w:val="0046221A"/>
    <w:rsid w:val="00470190"/>
    <w:rsid w:val="00471FB6"/>
    <w:rsid w:val="00474176"/>
    <w:rsid w:val="004748E1"/>
    <w:rsid w:val="004770D7"/>
    <w:rsid w:val="00477F0A"/>
    <w:rsid w:val="00484130"/>
    <w:rsid w:val="004918DB"/>
    <w:rsid w:val="00493AF8"/>
    <w:rsid w:val="004A18C7"/>
    <w:rsid w:val="004A2B07"/>
    <w:rsid w:val="004A7279"/>
    <w:rsid w:val="004B1FF8"/>
    <w:rsid w:val="004B241F"/>
    <w:rsid w:val="004B2B54"/>
    <w:rsid w:val="004B5408"/>
    <w:rsid w:val="004B6FC5"/>
    <w:rsid w:val="004C1CCF"/>
    <w:rsid w:val="004C1EFE"/>
    <w:rsid w:val="004C6871"/>
    <w:rsid w:val="004C7800"/>
    <w:rsid w:val="004D03C9"/>
    <w:rsid w:val="004D03F5"/>
    <w:rsid w:val="004D138A"/>
    <w:rsid w:val="004D2072"/>
    <w:rsid w:val="004D21ED"/>
    <w:rsid w:val="004D2D22"/>
    <w:rsid w:val="004D4720"/>
    <w:rsid w:val="004D540A"/>
    <w:rsid w:val="004D5798"/>
    <w:rsid w:val="004D781E"/>
    <w:rsid w:val="004E5BB1"/>
    <w:rsid w:val="004E5EE6"/>
    <w:rsid w:val="004E708E"/>
    <w:rsid w:val="004E75BA"/>
    <w:rsid w:val="004E7793"/>
    <w:rsid w:val="004F15FB"/>
    <w:rsid w:val="00500AF6"/>
    <w:rsid w:val="0050140A"/>
    <w:rsid w:val="005062EA"/>
    <w:rsid w:val="00507956"/>
    <w:rsid w:val="00512441"/>
    <w:rsid w:val="005206B5"/>
    <w:rsid w:val="00526787"/>
    <w:rsid w:val="00527DC0"/>
    <w:rsid w:val="0053236E"/>
    <w:rsid w:val="00533F01"/>
    <w:rsid w:val="00536609"/>
    <w:rsid w:val="00543B93"/>
    <w:rsid w:val="00544B54"/>
    <w:rsid w:val="00545A48"/>
    <w:rsid w:val="00550088"/>
    <w:rsid w:val="0055121F"/>
    <w:rsid w:val="00551BF2"/>
    <w:rsid w:val="00553AAD"/>
    <w:rsid w:val="005559E9"/>
    <w:rsid w:val="005579A6"/>
    <w:rsid w:val="005600C0"/>
    <w:rsid w:val="00560647"/>
    <w:rsid w:val="00561D82"/>
    <w:rsid w:val="005650CA"/>
    <w:rsid w:val="00567B5B"/>
    <w:rsid w:val="00570A01"/>
    <w:rsid w:val="00573E2C"/>
    <w:rsid w:val="005773CF"/>
    <w:rsid w:val="00580777"/>
    <w:rsid w:val="00581B22"/>
    <w:rsid w:val="00581F73"/>
    <w:rsid w:val="005827DA"/>
    <w:rsid w:val="00585D06"/>
    <w:rsid w:val="00591682"/>
    <w:rsid w:val="00592DA9"/>
    <w:rsid w:val="00592DD5"/>
    <w:rsid w:val="005952B1"/>
    <w:rsid w:val="005A0BC0"/>
    <w:rsid w:val="005A29CC"/>
    <w:rsid w:val="005A3C0D"/>
    <w:rsid w:val="005A6593"/>
    <w:rsid w:val="005B020B"/>
    <w:rsid w:val="005B035D"/>
    <w:rsid w:val="005B0EA6"/>
    <w:rsid w:val="005B3C14"/>
    <w:rsid w:val="005B592C"/>
    <w:rsid w:val="005C11E2"/>
    <w:rsid w:val="005C3E25"/>
    <w:rsid w:val="005C73B3"/>
    <w:rsid w:val="005D0D09"/>
    <w:rsid w:val="005D11C0"/>
    <w:rsid w:val="005D1BDC"/>
    <w:rsid w:val="005D1F53"/>
    <w:rsid w:val="005D231D"/>
    <w:rsid w:val="005D4642"/>
    <w:rsid w:val="005D49E2"/>
    <w:rsid w:val="005D7966"/>
    <w:rsid w:val="005E7922"/>
    <w:rsid w:val="005E7E29"/>
    <w:rsid w:val="005F7FDB"/>
    <w:rsid w:val="006019C3"/>
    <w:rsid w:val="00602016"/>
    <w:rsid w:val="00603703"/>
    <w:rsid w:val="00604C8C"/>
    <w:rsid w:val="00607EA4"/>
    <w:rsid w:val="00610FA8"/>
    <w:rsid w:val="00611F6E"/>
    <w:rsid w:val="0062023F"/>
    <w:rsid w:val="0062119D"/>
    <w:rsid w:val="00621C38"/>
    <w:rsid w:val="00623D8B"/>
    <w:rsid w:val="00625871"/>
    <w:rsid w:val="006307A3"/>
    <w:rsid w:val="00635F6B"/>
    <w:rsid w:val="006361FD"/>
    <w:rsid w:val="006365EE"/>
    <w:rsid w:val="00637B3D"/>
    <w:rsid w:val="006446ED"/>
    <w:rsid w:val="006534A9"/>
    <w:rsid w:val="00663497"/>
    <w:rsid w:val="006644A4"/>
    <w:rsid w:val="00666C52"/>
    <w:rsid w:val="00667A4B"/>
    <w:rsid w:val="0067282D"/>
    <w:rsid w:val="006751B8"/>
    <w:rsid w:val="00676C8B"/>
    <w:rsid w:val="00677F4B"/>
    <w:rsid w:val="00681983"/>
    <w:rsid w:val="00682D61"/>
    <w:rsid w:val="0068751A"/>
    <w:rsid w:val="00690116"/>
    <w:rsid w:val="006904B0"/>
    <w:rsid w:val="0069139A"/>
    <w:rsid w:val="006955AD"/>
    <w:rsid w:val="006A072A"/>
    <w:rsid w:val="006A27AB"/>
    <w:rsid w:val="006A4F47"/>
    <w:rsid w:val="006B1EAC"/>
    <w:rsid w:val="006B3B92"/>
    <w:rsid w:val="006B4130"/>
    <w:rsid w:val="006B7616"/>
    <w:rsid w:val="006C0BF3"/>
    <w:rsid w:val="006C5259"/>
    <w:rsid w:val="006C60AA"/>
    <w:rsid w:val="006C662A"/>
    <w:rsid w:val="006C7AB2"/>
    <w:rsid w:val="006D3668"/>
    <w:rsid w:val="006D54FA"/>
    <w:rsid w:val="006D5C43"/>
    <w:rsid w:val="006D6B73"/>
    <w:rsid w:val="006D7A0A"/>
    <w:rsid w:val="006E3316"/>
    <w:rsid w:val="006E644B"/>
    <w:rsid w:val="006F19E3"/>
    <w:rsid w:val="006F374C"/>
    <w:rsid w:val="006F6F5F"/>
    <w:rsid w:val="00700932"/>
    <w:rsid w:val="00704149"/>
    <w:rsid w:val="00706480"/>
    <w:rsid w:val="00706AB2"/>
    <w:rsid w:val="00706E04"/>
    <w:rsid w:val="00715141"/>
    <w:rsid w:val="00715B27"/>
    <w:rsid w:val="00721502"/>
    <w:rsid w:val="007226EA"/>
    <w:rsid w:val="00724486"/>
    <w:rsid w:val="00726E37"/>
    <w:rsid w:val="0073239F"/>
    <w:rsid w:val="0073756D"/>
    <w:rsid w:val="00743328"/>
    <w:rsid w:val="007453C7"/>
    <w:rsid w:val="00753FA1"/>
    <w:rsid w:val="00762F38"/>
    <w:rsid w:val="00764066"/>
    <w:rsid w:val="00764E6D"/>
    <w:rsid w:val="007661B5"/>
    <w:rsid w:val="007679C0"/>
    <w:rsid w:val="007716B4"/>
    <w:rsid w:val="00775D45"/>
    <w:rsid w:val="00776E15"/>
    <w:rsid w:val="00781F96"/>
    <w:rsid w:val="00782064"/>
    <w:rsid w:val="00787E4D"/>
    <w:rsid w:val="0079035C"/>
    <w:rsid w:val="00790AA9"/>
    <w:rsid w:val="00790BA6"/>
    <w:rsid w:val="00794BD2"/>
    <w:rsid w:val="00794EF2"/>
    <w:rsid w:val="007952ED"/>
    <w:rsid w:val="00797D80"/>
    <w:rsid w:val="00797E1E"/>
    <w:rsid w:val="007A2B01"/>
    <w:rsid w:val="007A2BAF"/>
    <w:rsid w:val="007A589F"/>
    <w:rsid w:val="007A5D96"/>
    <w:rsid w:val="007B230A"/>
    <w:rsid w:val="007B300C"/>
    <w:rsid w:val="007B3946"/>
    <w:rsid w:val="007B4CC4"/>
    <w:rsid w:val="007B5975"/>
    <w:rsid w:val="007B6C04"/>
    <w:rsid w:val="007C052C"/>
    <w:rsid w:val="007C4061"/>
    <w:rsid w:val="007C5EC0"/>
    <w:rsid w:val="007D369D"/>
    <w:rsid w:val="007D3938"/>
    <w:rsid w:val="007E21DD"/>
    <w:rsid w:val="007E2730"/>
    <w:rsid w:val="007E4B41"/>
    <w:rsid w:val="007E4D9A"/>
    <w:rsid w:val="007E7236"/>
    <w:rsid w:val="007E7FA8"/>
    <w:rsid w:val="007F3E72"/>
    <w:rsid w:val="007F4A15"/>
    <w:rsid w:val="007F5799"/>
    <w:rsid w:val="007F7DE9"/>
    <w:rsid w:val="0080466C"/>
    <w:rsid w:val="00804B84"/>
    <w:rsid w:val="008057D9"/>
    <w:rsid w:val="008076B8"/>
    <w:rsid w:val="008078DC"/>
    <w:rsid w:val="00815F0A"/>
    <w:rsid w:val="0081725B"/>
    <w:rsid w:val="00820C3D"/>
    <w:rsid w:val="00821666"/>
    <w:rsid w:val="00823E03"/>
    <w:rsid w:val="00827973"/>
    <w:rsid w:val="008327C9"/>
    <w:rsid w:val="00835EEF"/>
    <w:rsid w:val="0083662F"/>
    <w:rsid w:val="00836A7C"/>
    <w:rsid w:val="0083774D"/>
    <w:rsid w:val="00837C8D"/>
    <w:rsid w:val="00845370"/>
    <w:rsid w:val="00845646"/>
    <w:rsid w:val="0084696C"/>
    <w:rsid w:val="00847552"/>
    <w:rsid w:val="00851EB0"/>
    <w:rsid w:val="00855BE0"/>
    <w:rsid w:val="00857126"/>
    <w:rsid w:val="00857CCF"/>
    <w:rsid w:val="008609D4"/>
    <w:rsid w:val="00862BA6"/>
    <w:rsid w:val="0086433B"/>
    <w:rsid w:val="00870DD4"/>
    <w:rsid w:val="0087118D"/>
    <w:rsid w:val="008722AF"/>
    <w:rsid w:val="0087425E"/>
    <w:rsid w:val="0087476B"/>
    <w:rsid w:val="00874C6C"/>
    <w:rsid w:val="00874E95"/>
    <w:rsid w:val="00875FFB"/>
    <w:rsid w:val="00876EAF"/>
    <w:rsid w:val="0088021B"/>
    <w:rsid w:val="00880430"/>
    <w:rsid w:val="0089011F"/>
    <w:rsid w:val="00891F6B"/>
    <w:rsid w:val="00892C6C"/>
    <w:rsid w:val="008978B7"/>
    <w:rsid w:val="008A07BE"/>
    <w:rsid w:val="008A08C6"/>
    <w:rsid w:val="008A0BDB"/>
    <w:rsid w:val="008A20A5"/>
    <w:rsid w:val="008A44A6"/>
    <w:rsid w:val="008A5768"/>
    <w:rsid w:val="008A59EC"/>
    <w:rsid w:val="008A6212"/>
    <w:rsid w:val="008A650E"/>
    <w:rsid w:val="008B200C"/>
    <w:rsid w:val="008B63C2"/>
    <w:rsid w:val="008C0221"/>
    <w:rsid w:val="008C196F"/>
    <w:rsid w:val="008C2896"/>
    <w:rsid w:val="008D2AFF"/>
    <w:rsid w:val="008D499A"/>
    <w:rsid w:val="008D531B"/>
    <w:rsid w:val="008D7D14"/>
    <w:rsid w:val="008E1488"/>
    <w:rsid w:val="008E4353"/>
    <w:rsid w:val="008E48B8"/>
    <w:rsid w:val="008E64CF"/>
    <w:rsid w:val="008F524A"/>
    <w:rsid w:val="008F6BCB"/>
    <w:rsid w:val="008F7A8C"/>
    <w:rsid w:val="00902C2E"/>
    <w:rsid w:val="00905F3B"/>
    <w:rsid w:val="00911E8F"/>
    <w:rsid w:val="00913529"/>
    <w:rsid w:val="00913599"/>
    <w:rsid w:val="00921C72"/>
    <w:rsid w:val="009260B0"/>
    <w:rsid w:val="0092676D"/>
    <w:rsid w:val="009276E3"/>
    <w:rsid w:val="00927BE2"/>
    <w:rsid w:val="00930049"/>
    <w:rsid w:val="00932505"/>
    <w:rsid w:val="00934827"/>
    <w:rsid w:val="009401D1"/>
    <w:rsid w:val="00942A70"/>
    <w:rsid w:val="009438B0"/>
    <w:rsid w:val="00944A93"/>
    <w:rsid w:val="00950AFE"/>
    <w:rsid w:val="009543A7"/>
    <w:rsid w:val="00955521"/>
    <w:rsid w:val="00956CF0"/>
    <w:rsid w:val="00960806"/>
    <w:rsid w:val="00961815"/>
    <w:rsid w:val="009638B5"/>
    <w:rsid w:val="00964023"/>
    <w:rsid w:val="0097078C"/>
    <w:rsid w:val="009707C5"/>
    <w:rsid w:val="009727FF"/>
    <w:rsid w:val="0097294E"/>
    <w:rsid w:val="00973F79"/>
    <w:rsid w:val="00974C88"/>
    <w:rsid w:val="00976B03"/>
    <w:rsid w:val="009807DD"/>
    <w:rsid w:val="009814E3"/>
    <w:rsid w:val="00987EE5"/>
    <w:rsid w:val="00991ECB"/>
    <w:rsid w:val="0099536A"/>
    <w:rsid w:val="0099623E"/>
    <w:rsid w:val="0099623F"/>
    <w:rsid w:val="009A11E3"/>
    <w:rsid w:val="009A1F67"/>
    <w:rsid w:val="009A7692"/>
    <w:rsid w:val="009B10C2"/>
    <w:rsid w:val="009B19FC"/>
    <w:rsid w:val="009B4A51"/>
    <w:rsid w:val="009B6B77"/>
    <w:rsid w:val="009B7455"/>
    <w:rsid w:val="009C0441"/>
    <w:rsid w:val="009C10A4"/>
    <w:rsid w:val="009C1209"/>
    <w:rsid w:val="009C21EE"/>
    <w:rsid w:val="009C31F0"/>
    <w:rsid w:val="009C5E13"/>
    <w:rsid w:val="009C79D8"/>
    <w:rsid w:val="009D098B"/>
    <w:rsid w:val="009D3680"/>
    <w:rsid w:val="009D3C00"/>
    <w:rsid w:val="009E06A6"/>
    <w:rsid w:val="009E089D"/>
    <w:rsid w:val="009E3BCE"/>
    <w:rsid w:val="009E7214"/>
    <w:rsid w:val="009F4D6A"/>
    <w:rsid w:val="00A00497"/>
    <w:rsid w:val="00A00B82"/>
    <w:rsid w:val="00A03C38"/>
    <w:rsid w:val="00A06B2E"/>
    <w:rsid w:val="00A134E2"/>
    <w:rsid w:val="00A17EFB"/>
    <w:rsid w:val="00A212D5"/>
    <w:rsid w:val="00A26648"/>
    <w:rsid w:val="00A276E7"/>
    <w:rsid w:val="00A317D7"/>
    <w:rsid w:val="00A376F3"/>
    <w:rsid w:val="00A41378"/>
    <w:rsid w:val="00A42317"/>
    <w:rsid w:val="00A42A91"/>
    <w:rsid w:val="00A43C0A"/>
    <w:rsid w:val="00A44F54"/>
    <w:rsid w:val="00A4589F"/>
    <w:rsid w:val="00A53FF4"/>
    <w:rsid w:val="00A55742"/>
    <w:rsid w:val="00A55959"/>
    <w:rsid w:val="00A57070"/>
    <w:rsid w:val="00A61224"/>
    <w:rsid w:val="00A62757"/>
    <w:rsid w:val="00A6527B"/>
    <w:rsid w:val="00A65D5E"/>
    <w:rsid w:val="00A67204"/>
    <w:rsid w:val="00A70876"/>
    <w:rsid w:val="00A72560"/>
    <w:rsid w:val="00A913A6"/>
    <w:rsid w:val="00A91D9F"/>
    <w:rsid w:val="00A937B3"/>
    <w:rsid w:val="00A95470"/>
    <w:rsid w:val="00A959FC"/>
    <w:rsid w:val="00A97B58"/>
    <w:rsid w:val="00A97E3C"/>
    <w:rsid w:val="00AA02A3"/>
    <w:rsid w:val="00AA2D7F"/>
    <w:rsid w:val="00AA39FB"/>
    <w:rsid w:val="00AB0401"/>
    <w:rsid w:val="00AB53DA"/>
    <w:rsid w:val="00AB7532"/>
    <w:rsid w:val="00AD0B6D"/>
    <w:rsid w:val="00AD0CC6"/>
    <w:rsid w:val="00AD2DCE"/>
    <w:rsid w:val="00AD3B06"/>
    <w:rsid w:val="00AD56F8"/>
    <w:rsid w:val="00AD60C6"/>
    <w:rsid w:val="00AD7800"/>
    <w:rsid w:val="00AD7B80"/>
    <w:rsid w:val="00AE06F8"/>
    <w:rsid w:val="00AE0C47"/>
    <w:rsid w:val="00AE2AA0"/>
    <w:rsid w:val="00AE5F74"/>
    <w:rsid w:val="00AE6A0E"/>
    <w:rsid w:val="00AE77FD"/>
    <w:rsid w:val="00AE7ABC"/>
    <w:rsid w:val="00AF01F5"/>
    <w:rsid w:val="00AF02A5"/>
    <w:rsid w:val="00AF0727"/>
    <w:rsid w:val="00AF14EF"/>
    <w:rsid w:val="00AF6B75"/>
    <w:rsid w:val="00AF7476"/>
    <w:rsid w:val="00B01C69"/>
    <w:rsid w:val="00B06D8C"/>
    <w:rsid w:val="00B111CC"/>
    <w:rsid w:val="00B12DAA"/>
    <w:rsid w:val="00B1329F"/>
    <w:rsid w:val="00B132DB"/>
    <w:rsid w:val="00B15FA4"/>
    <w:rsid w:val="00B20043"/>
    <w:rsid w:val="00B27422"/>
    <w:rsid w:val="00B275EA"/>
    <w:rsid w:val="00B27B84"/>
    <w:rsid w:val="00B3497C"/>
    <w:rsid w:val="00B34AB7"/>
    <w:rsid w:val="00B37152"/>
    <w:rsid w:val="00B414EB"/>
    <w:rsid w:val="00B4228C"/>
    <w:rsid w:val="00B4277D"/>
    <w:rsid w:val="00B446BB"/>
    <w:rsid w:val="00B46A60"/>
    <w:rsid w:val="00B51C6F"/>
    <w:rsid w:val="00B5383B"/>
    <w:rsid w:val="00B60F17"/>
    <w:rsid w:val="00B756F3"/>
    <w:rsid w:val="00B76653"/>
    <w:rsid w:val="00B77117"/>
    <w:rsid w:val="00B77861"/>
    <w:rsid w:val="00B83039"/>
    <w:rsid w:val="00B8363A"/>
    <w:rsid w:val="00B83DA5"/>
    <w:rsid w:val="00B84227"/>
    <w:rsid w:val="00B85D17"/>
    <w:rsid w:val="00B860C8"/>
    <w:rsid w:val="00B87C9A"/>
    <w:rsid w:val="00B95A58"/>
    <w:rsid w:val="00B96417"/>
    <w:rsid w:val="00B97F53"/>
    <w:rsid w:val="00BA0A22"/>
    <w:rsid w:val="00BA5D70"/>
    <w:rsid w:val="00BB13CC"/>
    <w:rsid w:val="00BB75AF"/>
    <w:rsid w:val="00BC4C71"/>
    <w:rsid w:val="00BD51FC"/>
    <w:rsid w:val="00BD664B"/>
    <w:rsid w:val="00BD7E30"/>
    <w:rsid w:val="00BE051C"/>
    <w:rsid w:val="00BE2504"/>
    <w:rsid w:val="00BE5E74"/>
    <w:rsid w:val="00BE6FAB"/>
    <w:rsid w:val="00BF25EF"/>
    <w:rsid w:val="00BF453E"/>
    <w:rsid w:val="00C025CE"/>
    <w:rsid w:val="00C04B4B"/>
    <w:rsid w:val="00C04C64"/>
    <w:rsid w:val="00C14517"/>
    <w:rsid w:val="00C14571"/>
    <w:rsid w:val="00C14603"/>
    <w:rsid w:val="00C15BDF"/>
    <w:rsid w:val="00C17001"/>
    <w:rsid w:val="00C17FB7"/>
    <w:rsid w:val="00C20B01"/>
    <w:rsid w:val="00C21A71"/>
    <w:rsid w:val="00C22802"/>
    <w:rsid w:val="00C270B4"/>
    <w:rsid w:val="00C330BB"/>
    <w:rsid w:val="00C334B1"/>
    <w:rsid w:val="00C35ED6"/>
    <w:rsid w:val="00C40E5E"/>
    <w:rsid w:val="00C43B89"/>
    <w:rsid w:val="00C456E1"/>
    <w:rsid w:val="00C50809"/>
    <w:rsid w:val="00C514BB"/>
    <w:rsid w:val="00C522DB"/>
    <w:rsid w:val="00C53377"/>
    <w:rsid w:val="00C56308"/>
    <w:rsid w:val="00C576F5"/>
    <w:rsid w:val="00C60199"/>
    <w:rsid w:val="00C60AB4"/>
    <w:rsid w:val="00C63AE7"/>
    <w:rsid w:val="00C70C4A"/>
    <w:rsid w:val="00C73671"/>
    <w:rsid w:val="00C746A3"/>
    <w:rsid w:val="00C7554C"/>
    <w:rsid w:val="00C76C82"/>
    <w:rsid w:val="00C81BA6"/>
    <w:rsid w:val="00C83827"/>
    <w:rsid w:val="00C867D0"/>
    <w:rsid w:val="00C91A55"/>
    <w:rsid w:val="00C92E63"/>
    <w:rsid w:val="00CA0491"/>
    <w:rsid w:val="00CA1AF2"/>
    <w:rsid w:val="00CA1BDD"/>
    <w:rsid w:val="00CA3B3E"/>
    <w:rsid w:val="00CA4802"/>
    <w:rsid w:val="00CB0619"/>
    <w:rsid w:val="00CB2F68"/>
    <w:rsid w:val="00CB4812"/>
    <w:rsid w:val="00CC3219"/>
    <w:rsid w:val="00CC5B63"/>
    <w:rsid w:val="00CC5C80"/>
    <w:rsid w:val="00CC6C54"/>
    <w:rsid w:val="00CC6C86"/>
    <w:rsid w:val="00CD2693"/>
    <w:rsid w:val="00CD38B1"/>
    <w:rsid w:val="00CD45EF"/>
    <w:rsid w:val="00CE05FD"/>
    <w:rsid w:val="00CE0AC7"/>
    <w:rsid w:val="00CE35FC"/>
    <w:rsid w:val="00CE3ACB"/>
    <w:rsid w:val="00CE435B"/>
    <w:rsid w:val="00CE4B84"/>
    <w:rsid w:val="00CE58B3"/>
    <w:rsid w:val="00CE7B3F"/>
    <w:rsid w:val="00CF03B5"/>
    <w:rsid w:val="00CF1AE2"/>
    <w:rsid w:val="00CF25AB"/>
    <w:rsid w:val="00CF30C0"/>
    <w:rsid w:val="00D018AD"/>
    <w:rsid w:val="00D019BE"/>
    <w:rsid w:val="00D02216"/>
    <w:rsid w:val="00D02BFC"/>
    <w:rsid w:val="00D044C8"/>
    <w:rsid w:val="00D059D7"/>
    <w:rsid w:val="00D06A38"/>
    <w:rsid w:val="00D07B97"/>
    <w:rsid w:val="00D10E38"/>
    <w:rsid w:val="00D11C60"/>
    <w:rsid w:val="00D133E3"/>
    <w:rsid w:val="00D1348E"/>
    <w:rsid w:val="00D13D72"/>
    <w:rsid w:val="00D146E8"/>
    <w:rsid w:val="00D151AE"/>
    <w:rsid w:val="00D1619A"/>
    <w:rsid w:val="00D20EA6"/>
    <w:rsid w:val="00D24A94"/>
    <w:rsid w:val="00D27186"/>
    <w:rsid w:val="00D30163"/>
    <w:rsid w:val="00D32AC0"/>
    <w:rsid w:val="00D33881"/>
    <w:rsid w:val="00D33A51"/>
    <w:rsid w:val="00D35DA8"/>
    <w:rsid w:val="00D36A61"/>
    <w:rsid w:val="00D40B77"/>
    <w:rsid w:val="00D43440"/>
    <w:rsid w:val="00D44B81"/>
    <w:rsid w:val="00D45D3F"/>
    <w:rsid w:val="00D45E3B"/>
    <w:rsid w:val="00D4640A"/>
    <w:rsid w:val="00D46447"/>
    <w:rsid w:val="00D46A56"/>
    <w:rsid w:val="00D476DE"/>
    <w:rsid w:val="00D52363"/>
    <w:rsid w:val="00D5730E"/>
    <w:rsid w:val="00D60C04"/>
    <w:rsid w:val="00D60E43"/>
    <w:rsid w:val="00D616BA"/>
    <w:rsid w:val="00D6286E"/>
    <w:rsid w:val="00D62FAD"/>
    <w:rsid w:val="00D66C55"/>
    <w:rsid w:val="00D70063"/>
    <w:rsid w:val="00D74D22"/>
    <w:rsid w:val="00D75E14"/>
    <w:rsid w:val="00D802F0"/>
    <w:rsid w:val="00D8152B"/>
    <w:rsid w:val="00D828DB"/>
    <w:rsid w:val="00D863ED"/>
    <w:rsid w:val="00D902C1"/>
    <w:rsid w:val="00D9347C"/>
    <w:rsid w:val="00D94B6C"/>
    <w:rsid w:val="00D964A6"/>
    <w:rsid w:val="00DA2AC5"/>
    <w:rsid w:val="00DA4B37"/>
    <w:rsid w:val="00DA60C0"/>
    <w:rsid w:val="00DA759A"/>
    <w:rsid w:val="00DA767C"/>
    <w:rsid w:val="00DB1D2B"/>
    <w:rsid w:val="00DC2D37"/>
    <w:rsid w:val="00DC7D46"/>
    <w:rsid w:val="00DD0F30"/>
    <w:rsid w:val="00DD269F"/>
    <w:rsid w:val="00DD35AD"/>
    <w:rsid w:val="00DD512C"/>
    <w:rsid w:val="00DD7DD3"/>
    <w:rsid w:val="00DE4BC1"/>
    <w:rsid w:val="00DE7093"/>
    <w:rsid w:val="00DE7B87"/>
    <w:rsid w:val="00DE7D80"/>
    <w:rsid w:val="00DF05BE"/>
    <w:rsid w:val="00DF09D7"/>
    <w:rsid w:val="00DF6C5E"/>
    <w:rsid w:val="00E01C5C"/>
    <w:rsid w:val="00E046BF"/>
    <w:rsid w:val="00E04A1C"/>
    <w:rsid w:val="00E04DA0"/>
    <w:rsid w:val="00E07CA1"/>
    <w:rsid w:val="00E10E3C"/>
    <w:rsid w:val="00E1233C"/>
    <w:rsid w:val="00E1380E"/>
    <w:rsid w:val="00E140AE"/>
    <w:rsid w:val="00E14CAF"/>
    <w:rsid w:val="00E17D89"/>
    <w:rsid w:val="00E20BCF"/>
    <w:rsid w:val="00E21AE5"/>
    <w:rsid w:val="00E221E6"/>
    <w:rsid w:val="00E23B05"/>
    <w:rsid w:val="00E23FEC"/>
    <w:rsid w:val="00E240B4"/>
    <w:rsid w:val="00E2562F"/>
    <w:rsid w:val="00E25880"/>
    <w:rsid w:val="00E26ECA"/>
    <w:rsid w:val="00E2744F"/>
    <w:rsid w:val="00E442BA"/>
    <w:rsid w:val="00E474C2"/>
    <w:rsid w:val="00E47EE1"/>
    <w:rsid w:val="00E54C85"/>
    <w:rsid w:val="00E553D0"/>
    <w:rsid w:val="00E60598"/>
    <w:rsid w:val="00E61C3E"/>
    <w:rsid w:val="00E65326"/>
    <w:rsid w:val="00E72092"/>
    <w:rsid w:val="00E772A5"/>
    <w:rsid w:val="00E77B5D"/>
    <w:rsid w:val="00E81047"/>
    <w:rsid w:val="00E82445"/>
    <w:rsid w:val="00E826ED"/>
    <w:rsid w:val="00E82FE7"/>
    <w:rsid w:val="00E84407"/>
    <w:rsid w:val="00E8564F"/>
    <w:rsid w:val="00E93F65"/>
    <w:rsid w:val="00EA0046"/>
    <w:rsid w:val="00EA335D"/>
    <w:rsid w:val="00EA43EB"/>
    <w:rsid w:val="00EA5D82"/>
    <w:rsid w:val="00EA6823"/>
    <w:rsid w:val="00EA76B6"/>
    <w:rsid w:val="00EA7FEA"/>
    <w:rsid w:val="00EB1F64"/>
    <w:rsid w:val="00EB2747"/>
    <w:rsid w:val="00EC194F"/>
    <w:rsid w:val="00EC630E"/>
    <w:rsid w:val="00ED415F"/>
    <w:rsid w:val="00ED7086"/>
    <w:rsid w:val="00ED7EFD"/>
    <w:rsid w:val="00EE39F1"/>
    <w:rsid w:val="00EE3C98"/>
    <w:rsid w:val="00EE589F"/>
    <w:rsid w:val="00EF3308"/>
    <w:rsid w:val="00EF5C0D"/>
    <w:rsid w:val="00EF6278"/>
    <w:rsid w:val="00EF7DBB"/>
    <w:rsid w:val="00F000BF"/>
    <w:rsid w:val="00F005CE"/>
    <w:rsid w:val="00F011E2"/>
    <w:rsid w:val="00F01229"/>
    <w:rsid w:val="00F066A6"/>
    <w:rsid w:val="00F107EE"/>
    <w:rsid w:val="00F140DB"/>
    <w:rsid w:val="00F146C9"/>
    <w:rsid w:val="00F20B98"/>
    <w:rsid w:val="00F23DA0"/>
    <w:rsid w:val="00F26418"/>
    <w:rsid w:val="00F2695D"/>
    <w:rsid w:val="00F33D38"/>
    <w:rsid w:val="00F34F31"/>
    <w:rsid w:val="00F356D8"/>
    <w:rsid w:val="00F42CA2"/>
    <w:rsid w:val="00F46EFE"/>
    <w:rsid w:val="00F50C7E"/>
    <w:rsid w:val="00F53B37"/>
    <w:rsid w:val="00F543B1"/>
    <w:rsid w:val="00F579FA"/>
    <w:rsid w:val="00F61763"/>
    <w:rsid w:val="00F61BE4"/>
    <w:rsid w:val="00F63F4F"/>
    <w:rsid w:val="00F65DED"/>
    <w:rsid w:val="00F71122"/>
    <w:rsid w:val="00F74285"/>
    <w:rsid w:val="00F74288"/>
    <w:rsid w:val="00F83084"/>
    <w:rsid w:val="00F84408"/>
    <w:rsid w:val="00F857EF"/>
    <w:rsid w:val="00F872DC"/>
    <w:rsid w:val="00F9053A"/>
    <w:rsid w:val="00F911F7"/>
    <w:rsid w:val="00F91234"/>
    <w:rsid w:val="00F924CD"/>
    <w:rsid w:val="00F92F81"/>
    <w:rsid w:val="00F93D01"/>
    <w:rsid w:val="00F94847"/>
    <w:rsid w:val="00F974CE"/>
    <w:rsid w:val="00FA22B1"/>
    <w:rsid w:val="00FA4718"/>
    <w:rsid w:val="00FA4ECA"/>
    <w:rsid w:val="00FA543D"/>
    <w:rsid w:val="00FA7F99"/>
    <w:rsid w:val="00FB03D1"/>
    <w:rsid w:val="00FB2ADC"/>
    <w:rsid w:val="00FB382D"/>
    <w:rsid w:val="00FB41A1"/>
    <w:rsid w:val="00FB4447"/>
    <w:rsid w:val="00FB70D4"/>
    <w:rsid w:val="00FB7558"/>
    <w:rsid w:val="00FC01F8"/>
    <w:rsid w:val="00FC226E"/>
    <w:rsid w:val="00FC58E1"/>
    <w:rsid w:val="00FC63AA"/>
    <w:rsid w:val="00FC7C33"/>
    <w:rsid w:val="00FD0268"/>
    <w:rsid w:val="00FE00AE"/>
    <w:rsid w:val="00FE157C"/>
    <w:rsid w:val="00FE2F1F"/>
    <w:rsid w:val="00FE2F25"/>
    <w:rsid w:val="00FE2F54"/>
    <w:rsid w:val="00FE3BC4"/>
    <w:rsid w:val="00FE58E6"/>
    <w:rsid w:val="00FE6920"/>
    <w:rsid w:val="00FE721A"/>
    <w:rsid w:val="00FF09A1"/>
    <w:rsid w:val="00FF56A6"/>
    <w:rsid w:val="00FF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49" fillcolor="#b4cfea" strokecolor="#b4cfea">
      <v:fill color="#b4cfea" color2="fill lighten(51)" focusposition="1" focussize="" method="linear sigma" type="gradient"/>
      <v:stroke color="#b4cfea"/>
      <o:colormru v:ext="edit" colors="#f79239"/>
    </o:shapedefaults>
    <o:shapelayout v:ext="edit">
      <o:idmap v:ext="edit" data="1"/>
    </o:shapelayout>
  </w:shapeDefaults>
  <w:decimalSymbol w:val="."/>
  <w:listSeparator w:val=","/>
  <w14:docId w14:val="7138C72F"/>
  <w15:docId w15:val="{4D1BD625-7785-4EAA-8560-E7AA6E5E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27FF"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A2B07"/>
    <w:pPr>
      <w:spacing w:before="120" w:after="120"/>
      <w:outlineLvl w:val="0"/>
    </w:pPr>
    <w:rPr>
      <w:b/>
      <w:caps/>
      <w:color w:val="0060A9"/>
    </w:rPr>
  </w:style>
  <w:style w:type="paragraph" w:styleId="Heading2">
    <w:name w:val="heading 2"/>
    <w:basedOn w:val="Normal"/>
    <w:next w:val="Normal"/>
    <w:link w:val="Heading2Char"/>
    <w:qFormat/>
    <w:rsid w:val="004A2B07"/>
    <w:pPr>
      <w:spacing w:before="120"/>
      <w:outlineLvl w:val="1"/>
    </w:pPr>
    <w:rPr>
      <w:rFonts w:cs="Arial"/>
      <w:b/>
      <w:bCs/>
      <w:iCs/>
      <w:color w:val="0060AA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B07"/>
    <w:pPr>
      <w:keepNext/>
      <w:keepLines/>
      <w:spacing w:before="120"/>
      <w:outlineLvl w:val="2"/>
    </w:pPr>
    <w:rPr>
      <w:rFonts w:eastAsiaTheme="majorEastAsia" w:cstheme="majorBidi"/>
      <w:b/>
      <w:bCs/>
      <w:color w:val="FB7B1E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qFormat/>
    <w:rsid w:val="004A2B07"/>
    <w:pPr>
      <w:tabs>
        <w:tab w:val="center" w:pos="4153"/>
        <w:tab w:val="right" w:pos="8306"/>
      </w:tabs>
      <w:jc w:val="right"/>
    </w:pPr>
    <w:rPr>
      <w:b/>
      <w:color w:val="0060A9"/>
      <w:sz w:val="44"/>
    </w:rPr>
  </w:style>
  <w:style w:type="paragraph" w:styleId="Footer">
    <w:name w:val="footer"/>
    <w:basedOn w:val="Normal"/>
    <w:link w:val="FooterChar"/>
    <w:rsid w:val="00386352"/>
    <w:pPr>
      <w:tabs>
        <w:tab w:val="center" w:pos="4153"/>
        <w:tab w:val="right" w:pos="8306"/>
      </w:tabs>
    </w:pPr>
    <w:rPr>
      <w:sz w:val="12"/>
    </w:rPr>
  </w:style>
  <w:style w:type="numbering" w:customStyle="1" w:styleId="StyleBulletedBoldCustomColorRGB24714657">
    <w:name w:val="Style Bulleted Bold Custom Color(RGB(24714657))"/>
    <w:basedOn w:val="NoList"/>
    <w:rsid w:val="00D30163"/>
    <w:pPr>
      <w:numPr>
        <w:numId w:val="2"/>
      </w:numPr>
    </w:pPr>
  </w:style>
  <w:style w:type="table" w:styleId="TableGrid">
    <w:name w:val="Table Grid"/>
    <w:basedOn w:val="TableNormal"/>
    <w:rsid w:val="00C867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386352"/>
    <w:rPr>
      <w:color w:val="0060A9"/>
      <w:u w:val="single"/>
    </w:rPr>
  </w:style>
  <w:style w:type="character" w:customStyle="1" w:styleId="FooterChar">
    <w:name w:val="Footer Char"/>
    <w:basedOn w:val="DefaultParagraphFont"/>
    <w:link w:val="Footer"/>
    <w:rsid w:val="00386352"/>
    <w:rPr>
      <w:rFonts w:asciiTheme="minorHAnsi" w:hAnsiTheme="minorHAnsi" w:cstheme="minorHAnsi"/>
      <w:sz w:val="12"/>
      <w:lang w:eastAsia="en-AU"/>
    </w:rPr>
  </w:style>
  <w:style w:type="character" w:styleId="FollowedHyperlink">
    <w:name w:val="FollowedHyperlink"/>
    <w:basedOn w:val="DefaultParagraphFont"/>
    <w:rsid w:val="00386352"/>
    <w:rPr>
      <w:color w:val="0060A9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A2B07"/>
    <w:rPr>
      <w:rFonts w:asciiTheme="minorHAnsi" w:eastAsiaTheme="majorEastAsia" w:hAnsiTheme="minorHAnsi" w:cstheme="majorBidi"/>
      <w:b/>
      <w:bCs/>
      <w:color w:val="FB7B1E"/>
      <w:szCs w:val="22"/>
      <w:lang w:eastAsia="en-US"/>
    </w:rPr>
  </w:style>
  <w:style w:type="paragraph" w:customStyle="1" w:styleId="Bullet">
    <w:name w:val="Bullet"/>
    <w:basedOn w:val="Normal"/>
    <w:next w:val="Normal"/>
    <w:link w:val="BulletCharChar"/>
    <w:qFormat/>
    <w:rsid w:val="004A2B07"/>
    <w:pPr>
      <w:numPr>
        <w:numId w:val="39"/>
      </w:numPr>
      <w:tabs>
        <w:tab w:val="clear" w:pos="823"/>
      </w:tabs>
      <w:spacing w:before="60"/>
      <w:ind w:left="993" w:hanging="283"/>
    </w:pPr>
    <w:rPr>
      <w:rFonts w:ascii="Calibri" w:hAnsi="Calibri" w:cs="Calibri"/>
      <w:color w:val="000000"/>
    </w:rPr>
  </w:style>
  <w:style w:type="character" w:customStyle="1" w:styleId="BulletCharChar">
    <w:name w:val="Bullet Char Char"/>
    <w:basedOn w:val="DefaultParagraphFont"/>
    <w:link w:val="Bullet"/>
    <w:rsid w:val="004A2B07"/>
    <w:rPr>
      <w:rFonts w:ascii="Calibri" w:hAnsi="Calibri" w:cs="Calibri"/>
      <w:color w:val="000000"/>
      <w:lang w:eastAsia="en-AU"/>
    </w:rPr>
  </w:style>
  <w:style w:type="character" w:customStyle="1" w:styleId="HeaderChar">
    <w:name w:val="Header Char"/>
    <w:basedOn w:val="DefaultParagraphFont"/>
    <w:link w:val="Header"/>
    <w:rsid w:val="004A2B07"/>
    <w:rPr>
      <w:rFonts w:asciiTheme="minorHAnsi" w:hAnsiTheme="minorHAnsi" w:cstheme="minorHAnsi"/>
      <w:b/>
      <w:color w:val="0060A9"/>
      <w:sz w:val="44"/>
      <w:lang w:eastAsia="en-AU"/>
    </w:rPr>
  </w:style>
  <w:style w:type="character" w:customStyle="1" w:styleId="Heading1Char">
    <w:name w:val="Heading 1 Char"/>
    <w:basedOn w:val="DefaultParagraphFont"/>
    <w:link w:val="Heading1"/>
    <w:rsid w:val="004A2B07"/>
    <w:rPr>
      <w:rFonts w:asciiTheme="minorHAnsi" w:hAnsiTheme="minorHAnsi" w:cstheme="minorHAnsi"/>
      <w:b/>
      <w:caps/>
      <w:color w:val="0060A9"/>
      <w:lang w:eastAsia="en-AU"/>
    </w:rPr>
  </w:style>
  <w:style w:type="paragraph" w:customStyle="1" w:styleId="Header2">
    <w:name w:val="Header 2"/>
    <w:basedOn w:val="Normal"/>
    <w:next w:val="Normal"/>
    <w:qFormat/>
    <w:rsid w:val="004A2B07"/>
    <w:pPr>
      <w:tabs>
        <w:tab w:val="left" w:pos="720"/>
      </w:tabs>
      <w:spacing w:before="360" w:after="80"/>
      <w:ind w:right="28"/>
      <w:jc w:val="right"/>
    </w:pPr>
    <w:rPr>
      <w:b/>
      <w:color w:val="0060A9"/>
      <w:sz w:val="28"/>
      <w:szCs w:val="18"/>
    </w:rPr>
  </w:style>
  <w:style w:type="paragraph" w:customStyle="1" w:styleId="triangle">
    <w:name w:val="triangle"/>
    <w:basedOn w:val="Normal"/>
    <w:next w:val="Normal"/>
    <w:link w:val="triangleCharChar"/>
    <w:rsid w:val="006A27AB"/>
    <w:pPr>
      <w:tabs>
        <w:tab w:val="num" w:pos="170"/>
        <w:tab w:val="num" w:pos="340"/>
        <w:tab w:val="num" w:pos="1360"/>
      </w:tabs>
      <w:ind w:left="340" w:hanging="340"/>
    </w:pPr>
    <w:rPr>
      <w:rFonts w:ascii="Optima" w:hAnsi="Optima"/>
      <w:color w:val="000000"/>
      <w:szCs w:val="24"/>
    </w:rPr>
  </w:style>
  <w:style w:type="character" w:customStyle="1" w:styleId="triangleCharChar">
    <w:name w:val="triangle Char Char"/>
    <w:basedOn w:val="DefaultParagraphFont"/>
    <w:link w:val="triangle"/>
    <w:rsid w:val="006A27AB"/>
    <w:rPr>
      <w:rFonts w:ascii="Optima" w:hAnsi="Optima"/>
      <w:color w:val="000000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21202F"/>
    <w:rPr>
      <w:color w:val="808080"/>
    </w:rPr>
  </w:style>
  <w:style w:type="paragraph" w:styleId="BalloonText">
    <w:name w:val="Balloon Text"/>
    <w:basedOn w:val="Normal"/>
    <w:link w:val="BalloonTextChar"/>
    <w:rsid w:val="002120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202F"/>
    <w:rPr>
      <w:rFonts w:ascii="Tahoma" w:hAnsi="Tahoma" w:cs="Tahoma"/>
      <w:sz w:val="16"/>
      <w:szCs w:val="16"/>
      <w:lang w:eastAsia="en-AU"/>
    </w:rPr>
  </w:style>
  <w:style w:type="table" w:styleId="TableColorful2">
    <w:name w:val="Table Colorful 2"/>
    <w:basedOn w:val="TableNormal"/>
    <w:rsid w:val="005827DA"/>
    <w:pPr>
      <w:spacing w:after="60" w:line="264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9727FF"/>
    <w:pPr>
      <w:jc w:val="center"/>
    </w:pPr>
    <w:rPr>
      <w:rFonts w:ascii="Arial" w:hAnsi="Arial"/>
      <w:b/>
      <w:sz w:val="24"/>
      <w:lang w:val="en-US"/>
    </w:rPr>
  </w:style>
  <w:style w:type="character" w:customStyle="1" w:styleId="TitleChar">
    <w:name w:val="Title Char"/>
    <w:basedOn w:val="DefaultParagraphFont"/>
    <w:link w:val="Title"/>
    <w:rsid w:val="009727FF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077A89"/>
    <w:rPr>
      <w:rFonts w:cs="Arial"/>
      <w:b/>
      <w:bCs/>
      <w:iCs/>
      <w:color w:val="0060AA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ball\AppData\Local\Temp\LEAP\doc\LEAP03-Template.dot" TargetMode="Externa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8FA4D-E043-4B17-80AE-1F9BF54F8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LEAP03-Template</Template>
  <TotalTime>7</TotalTime>
  <Pages>2</Pages>
  <Words>231</Words>
  <Characters>1376</Characters>
  <Application>Microsoft Office Word</Application>
  <DocSecurity>0</DocSecurity>
  <Lines>33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015</vt:lpstr>
    </vt:vector>
  </TitlesOfParts>
  <Company>LEAP Legal Software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015</dc:title>
  <dc:creator>leap</dc:creator>
  <cp:lastModifiedBy>Amy Allen</cp:lastModifiedBy>
  <cp:revision>11</cp:revision>
  <cp:lastPrinted>2015-12-09T01:30:00Z</cp:lastPrinted>
  <dcterms:created xsi:type="dcterms:W3CDTF">2018-07-31T00:31:00Z</dcterms:created>
  <dcterms:modified xsi:type="dcterms:W3CDTF">2020-07-30T03:38:00Z</dcterms:modified>
</cp:coreProperties>
</file>